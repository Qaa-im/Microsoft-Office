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left w:val="double" w:sz="18" w:space="0" w:color="1F4E79" w:themeColor="accent1" w:themeShade="80"/>
        </w:tblBorders>
        <w:tblLook w:val="0600" w:firstRow="0" w:lastRow="0" w:firstColumn="0" w:lastColumn="0" w:noHBand="1" w:noVBand="1"/>
      </w:tblPr>
      <w:tblGrid>
        <w:gridCol w:w="9292"/>
      </w:tblGrid>
      <w:tr w:rsidR="005C2CF2" w14:paraId="6D812019" w14:textId="77777777" w:rsidTr="005C2CF2">
        <w:trPr>
          <w:trHeight w:val="900"/>
        </w:trPr>
        <w:tc>
          <w:tcPr>
            <w:tcW w:w="9350" w:type="dxa"/>
            <w:vAlign w:val="center"/>
          </w:tcPr>
          <w:p w14:paraId="70F60DF6" w14:textId="10995424" w:rsidR="005C2CF2" w:rsidRDefault="00072E7C" w:rsidP="005C2CF2">
            <w:pPr>
              <w:pStyle w:val="Subtitle"/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1F4E79" w:themeColor="accent1" w:themeShade="80"/>
                <w:kern w:val="28"/>
                <w:sz w:val="38"/>
              </w:rPr>
            </w:pPr>
            <w:sdt>
              <w:sdtPr>
                <w:rPr>
                  <w:rFonts w:asciiTheme="majorHAnsi" w:eastAsiaTheme="majorEastAsia" w:hAnsiTheme="majorHAnsi" w:cstheme="majorBidi"/>
                  <w:b w:val="0"/>
                  <w:bCs w:val="0"/>
                  <w:caps/>
                  <w:color w:val="1F4E79" w:themeColor="accent1" w:themeShade="80"/>
                  <w:kern w:val="28"/>
                  <w:sz w:val="38"/>
                </w:rPr>
                <w:id w:val="2129963777"/>
                <w:placeholder>
                  <w:docPart w:val="D61A7096BBE24DCD842F1B349F67C3D6"/>
                </w:placeholder>
                <w15:appearance w15:val="hidden"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  <w:b w:val="0"/>
                    <w:bCs w:val="0"/>
                    <w:caps/>
                    <w:color w:val="1F4E79" w:themeColor="accent1" w:themeShade="80"/>
                    <w:kern w:val="28"/>
                    <w:sz w:val="38"/>
                  </w:rPr>
                  <w:t>A</w:t>
                </w:r>
                <w:r w:rsidR="009026C7">
                  <w:rPr>
                    <w:rFonts w:asciiTheme="majorHAnsi" w:eastAsiaTheme="majorEastAsia" w:hAnsiTheme="majorHAnsi" w:cstheme="majorBidi"/>
                    <w:b w:val="0"/>
                    <w:bCs w:val="0"/>
                    <w:caps/>
                    <w:color w:val="1F4E79" w:themeColor="accent1" w:themeShade="80"/>
                    <w:kern w:val="28"/>
                    <w:sz w:val="38"/>
                  </w:rPr>
                  <w:t>TECH SOLUTIONS</w:t>
                </w:r>
              </w:sdtContent>
            </w:sdt>
            <w:r w:rsidR="005C2CF2"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1F4E79" w:themeColor="accent1" w:themeShade="80"/>
                <w:kern w:val="28"/>
                <w:sz w:val="38"/>
              </w:rPr>
              <w:t xml:space="preserve"> </w:t>
            </w:r>
          </w:p>
          <w:p w14:paraId="2A828DA8" w14:textId="62B1375A" w:rsidR="005C2CF2" w:rsidRPr="005C2CF2" w:rsidRDefault="00072E7C" w:rsidP="005C2CF2">
            <w:pPr>
              <w:pStyle w:val="Subtitle"/>
            </w:pPr>
            <w:sdt>
              <w:sdtPr>
                <w:id w:val="1020900712"/>
                <w:placeholder>
                  <w:docPart w:val="F96764611453491CB80EC1FF627030FA"/>
                </w:placeholder>
                <w15:appearance w15:val="hidden"/>
              </w:sdtPr>
              <w:sdtEndPr/>
              <w:sdtContent>
                <w:r w:rsidR="009026C7">
                  <w:t>March 20, 2024</w:t>
                </w:r>
              </w:sdtContent>
            </w:sdt>
            <w:r w:rsidR="005C2CF2">
              <w:t xml:space="preserve"> </w:t>
            </w:r>
          </w:p>
        </w:tc>
      </w:tr>
    </w:tbl>
    <w:p w14:paraId="0DB95685" w14:textId="77777777" w:rsidR="00C7576A" w:rsidRDefault="00C7576A" w:rsidP="005C2CF2"/>
    <w:p w14:paraId="1A38F47A" w14:textId="53D35BC4" w:rsidR="00735CF9" w:rsidRDefault="00072E7C" w:rsidP="0065347E">
      <w:pPr>
        <w:pStyle w:val="InvoiceHeading"/>
      </w:pPr>
      <w:sdt>
        <w:sdtPr>
          <w:id w:val="468723047"/>
          <w:placeholder>
            <w:docPart w:val="82D497F73E63485CB1959249DF77FD11"/>
          </w:placeholder>
          <w:showingPlcHdr/>
          <w15:appearance w15:val="hidden"/>
        </w:sdtPr>
        <w:sdtEndPr/>
        <w:sdtContent>
          <w:r w:rsidR="0065347E" w:rsidRPr="0065347E">
            <w:t xml:space="preserve">Invoice </w:t>
          </w:r>
          <w:r w:rsidR="005C2CF2" w:rsidRPr="0065347E">
            <w:t>#</w:t>
          </w:r>
        </w:sdtContent>
      </w:sdt>
      <w:r w:rsidR="009026C7">
        <w:t>21</w:t>
      </w:r>
    </w:p>
    <w:tbl>
      <w:tblPr>
        <w:tblStyle w:val="InvoiceTable"/>
        <w:tblW w:w="5000" w:type="pct"/>
        <w:tblLook w:val="04A0" w:firstRow="1" w:lastRow="0" w:firstColumn="1" w:lastColumn="0" w:noHBand="0" w:noVBand="1"/>
        <w:tblDescription w:val="Bill To/Ship To"/>
      </w:tblPr>
      <w:tblGrid>
        <w:gridCol w:w="4675"/>
        <w:gridCol w:w="4675"/>
      </w:tblGrid>
      <w:tr w:rsidR="00735CF9" w14:paraId="4EB7AA87" w14:textId="77777777" w:rsidTr="00735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16079CBA" w14:textId="77777777" w:rsidR="00735CF9" w:rsidRDefault="00072E7C">
            <w:sdt>
              <w:sdtPr>
                <w:id w:val="359703362"/>
                <w:placeholder>
                  <w:docPart w:val="36A54732A5F14C09A0C179A022A1FA2E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Bill to</w:t>
                </w:r>
              </w:sdtContent>
            </w:sdt>
            <w:r w:rsidR="00591137">
              <w:t xml:space="preserve"> </w:t>
            </w:r>
          </w:p>
        </w:tc>
        <w:tc>
          <w:tcPr>
            <w:tcW w:w="2500" w:type="pct"/>
          </w:tcPr>
          <w:p w14:paraId="3D144C16" w14:textId="77777777" w:rsidR="00735CF9" w:rsidRDefault="00072E7C">
            <w:sdt>
              <w:sdtPr>
                <w:id w:val="278154673"/>
                <w:placeholder>
                  <w:docPart w:val="C4A9A1D840DD42C7BE63E3AAE97EBFAA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Ship to</w:t>
                </w:r>
              </w:sdtContent>
            </w:sdt>
            <w:r w:rsidR="00591137">
              <w:t xml:space="preserve"> </w:t>
            </w:r>
          </w:p>
        </w:tc>
      </w:tr>
      <w:tr w:rsidR="00735CF9" w14:paraId="1FB94657" w14:textId="77777777" w:rsidTr="00735CF9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735CF9" w14:paraId="2C0BFDDA" w14:textId="77777777" w:rsidTr="005C2CF2">
              <w:tc>
                <w:tcPr>
                  <w:tcW w:w="1889" w:type="pct"/>
                  <w:tcMar>
                    <w:top w:w="144" w:type="dxa"/>
                  </w:tcMar>
                </w:tcPr>
                <w:p w14:paraId="7715E245" w14:textId="77777777" w:rsidR="00735CF9" w:rsidRDefault="00072E7C" w:rsidP="005C2CF2">
                  <w:pPr>
                    <w:pStyle w:val="FormHeading"/>
                  </w:pPr>
                  <w:sdt>
                    <w:sdtPr>
                      <w:id w:val="-805619851"/>
                      <w:placeholder>
                        <w:docPart w:val="1F20F00F10C349918542DD9A1F270A99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Customer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1D965A1E" w14:textId="6E4F7CA3" w:rsidR="00735CF9" w:rsidRDefault="00072E7C" w:rsidP="005C2CF2">
                  <w:pPr>
                    <w:pStyle w:val="FormText"/>
                  </w:pPr>
                  <w:sdt>
                    <w:sdtPr>
                      <w:id w:val="-1371756043"/>
                      <w:placeholder>
                        <w:docPart w:val="6AC1FB3437754CFEB001FC1091219DFC"/>
                      </w:placeholder>
                      <w15:appearance w15:val="hidden"/>
                    </w:sdtPr>
                    <w:sdtEndPr/>
                    <w:sdtContent>
                      <w:r w:rsidR="009026C7">
                        <w:t>Pual Peter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  <w:tr w:rsidR="00735CF9" w14:paraId="194E366B" w14:textId="77777777">
              <w:tc>
                <w:tcPr>
                  <w:tcW w:w="1889" w:type="pct"/>
                </w:tcPr>
                <w:p w14:paraId="63165C93" w14:textId="77777777" w:rsidR="00735CF9" w:rsidRDefault="00072E7C">
                  <w:pPr>
                    <w:pStyle w:val="FormHeading"/>
                  </w:pPr>
                  <w:sdt>
                    <w:sdtPr>
                      <w:id w:val="-731389609"/>
                      <w:placeholder>
                        <w:docPart w:val="E8699FB2E0214CBC899C60941E70AC0F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Customer ID#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6BEA5F12" w14:textId="77777777" w:rsidR="00735CF9" w:rsidRDefault="00072E7C" w:rsidP="0065347E">
                  <w:pPr>
                    <w:pStyle w:val="FormText"/>
                  </w:pPr>
                  <w:sdt>
                    <w:sdtPr>
                      <w:id w:val="-162166708"/>
                      <w:placeholder>
                        <w:docPart w:val="3B67ABBB221746BCA02BBC1BE7E97DF7"/>
                      </w:placeholder>
                      <w:showingPlcHdr/>
                      <w15:appearance w15:val="hidden"/>
                    </w:sdtPr>
                    <w:sdtEndPr/>
                    <w:sdtContent>
                      <w:r w:rsidR="0065347E" w:rsidRPr="0065347E">
                        <w:t>8675309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  <w:tr w:rsidR="00735CF9" w14:paraId="3FF98A23" w14:textId="77777777">
              <w:tc>
                <w:tcPr>
                  <w:tcW w:w="1889" w:type="pct"/>
                </w:tcPr>
                <w:p w14:paraId="688A6A87" w14:textId="77777777" w:rsidR="00735CF9" w:rsidRDefault="00072E7C">
                  <w:pPr>
                    <w:pStyle w:val="FormHeading"/>
                  </w:pPr>
                  <w:sdt>
                    <w:sdtPr>
                      <w:id w:val="1264809986"/>
                      <w:placeholder>
                        <w:docPart w:val="00836C53E69E4330B9FDD084BABEE79F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Address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125BE12" w14:textId="59D47D29" w:rsidR="00735CF9" w:rsidRDefault="00072E7C">
                  <w:pPr>
                    <w:pStyle w:val="FormText"/>
                  </w:pPr>
                  <w:sdt>
                    <w:sdtPr>
                      <w:id w:val="1442570045"/>
                      <w:placeholder>
                        <w:docPart w:val="653819A71630480EBA6A77D0C06DD647"/>
                      </w:placeholder>
                      <w15:appearance w15:val="hidden"/>
                    </w:sdtPr>
                    <w:sdtEndPr/>
                    <w:sdtContent>
                      <w:r w:rsidR="009026C7">
                        <w:t>104 Greek Avenue, Cape Twon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  <w:tr w:rsidR="00735CF9" w14:paraId="57916930" w14:textId="77777777">
              <w:tc>
                <w:tcPr>
                  <w:tcW w:w="1889" w:type="pct"/>
                </w:tcPr>
                <w:p w14:paraId="63353322" w14:textId="77777777" w:rsidR="00735CF9" w:rsidRDefault="00072E7C">
                  <w:pPr>
                    <w:pStyle w:val="FormHeading"/>
                  </w:pPr>
                  <w:sdt>
                    <w:sdtPr>
                      <w:id w:val="312760990"/>
                      <w:placeholder>
                        <w:docPart w:val="73CE4DB02C27465D89622D086E3DEE5B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Phone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0AF79811" w14:textId="7F5FD9DB" w:rsidR="00735CF9" w:rsidRDefault="00072E7C">
                  <w:pPr>
                    <w:pStyle w:val="FormText"/>
                  </w:pPr>
                  <w:sdt>
                    <w:sdtPr>
                      <w:id w:val="1724250592"/>
                      <w:placeholder>
                        <w:docPart w:val="AA39DB9179C14D409C6A67583B8E4811"/>
                      </w:placeholder>
                      <w15:appearance w15:val="hidden"/>
                    </w:sdtPr>
                    <w:sdtEndPr/>
                    <w:sdtContent>
                      <w:r w:rsidR="009026C7">
                        <w:t>071 209 7867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</w:tbl>
          <w:p w14:paraId="007D4C4E" w14:textId="77777777" w:rsidR="00735CF9" w:rsidRDefault="00735CF9"/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735CF9" w14:paraId="1658DC4A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61E4F518" w14:textId="77777777" w:rsidR="00735CF9" w:rsidRDefault="00072E7C">
                  <w:pPr>
                    <w:pStyle w:val="FormHeading"/>
                  </w:pPr>
                  <w:sdt>
                    <w:sdtPr>
                      <w:id w:val="-518862574"/>
                      <w:placeholder>
                        <w:docPart w:val="6D48A9ED17954BBFB5C405E4BBEB78C7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Recipient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279B92BB" w14:textId="4A2301B0" w:rsidR="00735CF9" w:rsidRDefault="00072E7C">
                  <w:pPr>
                    <w:pStyle w:val="FormText"/>
                  </w:pPr>
                  <w:sdt>
                    <w:sdtPr>
                      <w:id w:val="-1496411079"/>
                      <w:placeholder>
                        <w:docPart w:val="AAA43D4E39474557BC560968EDFCB2CD"/>
                      </w:placeholder>
                      <w15:appearance w15:val="hidden"/>
                    </w:sdtPr>
                    <w:sdtEndPr/>
                    <w:sdtContent>
                      <w:r w:rsidR="009026C7">
                        <w:t>Pual Peter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  <w:tr w:rsidR="00735CF9" w14:paraId="611617F8" w14:textId="77777777">
              <w:tc>
                <w:tcPr>
                  <w:tcW w:w="1889" w:type="pct"/>
                </w:tcPr>
                <w:p w14:paraId="6A07B9E1" w14:textId="77777777" w:rsidR="00735CF9" w:rsidRPr="005C2CF2" w:rsidRDefault="00072E7C" w:rsidP="005C2CF2">
                  <w:pPr>
                    <w:pStyle w:val="FormHeading"/>
                  </w:pPr>
                  <w:sdt>
                    <w:sdtPr>
                      <w:id w:val="1207995435"/>
                      <w:placeholder>
                        <w:docPart w:val="C04E5B09B2C14EB99EEA54E32EEAF01F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Address</w:t>
                      </w:r>
                    </w:sdtContent>
                  </w:sdt>
                  <w:r w:rsidR="005C2CF2" w:rsidRP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4572D304" w14:textId="1D65B3BB" w:rsidR="00735CF9" w:rsidRDefault="00072E7C">
                  <w:pPr>
                    <w:pStyle w:val="FormText"/>
                  </w:pPr>
                  <w:sdt>
                    <w:sdtPr>
                      <w:id w:val="1150402421"/>
                      <w:placeholder>
                        <w:docPart w:val="C1CE746C069A4D2EB36ADAFB3F820AD3"/>
                      </w:placeholder>
                      <w15:appearance w15:val="hidden"/>
                    </w:sdtPr>
                    <w:sdtEndPr/>
                    <w:sdtContent>
                      <w:r w:rsidR="009026C7">
                        <w:t>104 Greek Avenue, Cape Town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  <w:tr w:rsidR="00735CF9" w14:paraId="49B9A0C7" w14:textId="77777777">
              <w:tc>
                <w:tcPr>
                  <w:tcW w:w="1889" w:type="pct"/>
                </w:tcPr>
                <w:p w14:paraId="27A264EE" w14:textId="77777777" w:rsidR="00735CF9" w:rsidRPr="005C2CF2" w:rsidRDefault="00072E7C" w:rsidP="005C2CF2">
                  <w:pPr>
                    <w:pStyle w:val="FormHeading"/>
                  </w:pPr>
                  <w:sdt>
                    <w:sdtPr>
                      <w:id w:val="1974098217"/>
                      <w:placeholder>
                        <w:docPart w:val="D075C0302D214D2FAD0356931ED461AA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Phone</w:t>
                      </w:r>
                    </w:sdtContent>
                  </w:sdt>
                  <w:r w:rsidR="005C2CF2" w:rsidRP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1C06BE27" w14:textId="41FBA31F" w:rsidR="00735CF9" w:rsidRDefault="00072E7C">
                  <w:pPr>
                    <w:pStyle w:val="FormText"/>
                  </w:pPr>
                  <w:sdt>
                    <w:sdtPr>
                      <w:id w:val="-733848458"/>
                      <w:placeholder>
                        <w:docPart w:val="DF4A749995324106BEA250F72780A75D"/>
                      </w:placeholder>
                      <w15:appearance w15:val="hidden"/>
                    </w:sdtPr>
                    <w:sdtEndPr/>
                    <w:sdtContent>
                      <w:r w:rsidR="009026C7">
                        <w:t>071 209 7867</w:t>
                      </w:r>
                    </w:sdtContent>
                  </w:sdt>
                  <w:r w:rsidR="00591137">
                    <w:t xml:space="preserve"> </w:t>
                  </w:r>
                </w:p>
              </w:tc>
            </w:tr>
          </w:tbl>
          <w:p w14:paraId="7159DE7D" w14:textId="77777777" w:rsidR="00735CF9" w:rsidRDefault="00735CF9"/>
        </w:tc>
      </w:tr>
      <w:tr w:rsidR="00735CF9" w14:paraId="7584C3F3" w14:textId="77777777" w:rsidTr="00735CF9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735CF9" w14:paraId="573A2BC0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21CC44DC" w14:textId="77777777" w:rsidR="00735CF9" w:rsidRDefault="00072E7C">
                  <w:pPr>
                    <w:pStyle w:val="FormHeading"/>
                  </w:pPr>
                  <w:sdt>
                    <w:sdtPr>
                      <w:id w:val="-411616827"/>
                      <w:placeholder>
                        <w:docPart w:val="B027B14E3225459298C43F940D49A7C2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Payment Due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347A69D0" w14:textId="537E1ED7" w:rsidR="00735CF9" w:rsidRPr="005C2CF2" w:rsidRDefault="00072E7C" w:rsidP="005C2CF2">
                  <w:pPr>
                    <w:pStyle w:val="FormText"/>
                  </w:pPr>
                  <w:sdt>
                    <w:sdtPr>
                      <w:id w:val="-934975284"/>
                      <w:placeholder>
                        <w:docPart w:val="77FB743F91A440039E3880D3B38063FC"/>
                      </w:placeholder>
                      <w15:appearance w15:val="hidden"/>
                    </w:sdtPr>
                    <w:sdtEndPr/>
                    <w:sdtContent>
                      <w:r w:rsidR="009026C7">
                        <w:t>April 1,2024</w:t>
                      </w:r>
                    </w:sdtContent>
                  </w:sdt>
                  <w:r w:rsidR="0065347E">
                    <w:t xml:space="preserve"> </w:t>
                  </w:r>
                </w:p>
              </w:tc>
            </w:tr>
            <w:tr w:rsidR="00735CF9" w14:paraId="7DB32B55" w14:textId="77777777">
              <w:tc>
                <w:tcPr>
                  <w:tcW w:w="1889" w:type="pct"/>
                </w:tcPr>
                <w:p w14:paraId="6DAD40C2" w14:textId="77777777" w:rsidR="00735CF9" w:rsidRDefault="00072E7C">
                  <w:pPr>
                    <w:pStyle w:val="FormHeading"/>
                  </w:pPr>
                  <w:sdt>
                    <w:sdtPr>
                      <w:id w:val="-985016791"/>
                      <w:placeholder>
                        <w:docPart w:val="0FACE802F5AF4C93893149F7D77CD4AD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Salesperson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A9A54C7" w14:textId="43F476BF" w:rsidR="00735CF9" w:rsidRDefault="00072E7C">
                  <w:pPr>
                    <w:pStyle w:val="FormText"/>
                  </w:pPr>
                  <w:sdt>
                    <w:sdtPr>
                      <w:id w:val="1899549806"/>
                      <w:placeholder>
                        <w:docPart w:val="A8F5E7AA15A54A0C9242A0922540EF80"/>
                      </w:placeholder>
                      <w15:appearance w15:val="hidden"/>
                    </w:sdtPr>
                    <w:sdtEndPr/>
                    <w:sdtContent>
                      <w:r w:rsidR="009026C7">
                        <w:t>Kelly Rose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  <w:tr w:rsidR="00735CF9" w14:paraId="393F6F07" w14:textId="77777777">
              <w:tc>
                <w:tcPr>
                  <w:tcW w:w="1889" w:type="pct"/>
                </w:tcPr>
                <w:p w14:paraId="5D92624C" w14:textId="77777777" w:rsidR="00735CF9" w:rsidRDefault="00072E7C">
                  <w:pPr>
                    <w:pStyle w:val="FormHeading"/>
                  </w:pPr>
                  <w:sdt>
                    <w:sdtPr>
                      <w:id w:val="-711267854"/>
                      <w:placeholder>
                        <w:docPart w:val="45E5F444AF2849F3AC9D478593962727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Payment Terms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53D1F8B7" w14:textId="1F56F10C" w:rsidR="00735CF9" w:rsidRDefault="00072E7C">
                  <w:pPr>
                    <w:pStyle w:val="FormText"/>
                  </w:pPr>
                  <w:sdt>
                    <w:sdtPr>
                      <w:id w:val="-1108272810"/>
                      <w:placeholder>
                        <w:docPart w:val="B00A81B0B68C4E9D8D97F2EC817FA86F"/>
                      </w:placeholder>
                      <w15:appearance w15:val="hidden"/>
                    </w:sdtPr>
                    <w:sdtEndPr/>
                    <w:sdtContent>
                      <w:r w:rsidR="009026C7">
                        <w:t>Check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</w:tbl>
          <w:p w14:paraId="5193449F" w14:textId="77777777" w:rsidR="00735CF9" w:rsidRDefault="00735CF9"/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735CF9" w14:paraId="455EE8EE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19BC62E1" w14:textId="77777777" w:rsidR="00735CF9" w:rsidRPr="005C2CF2" w:rsidRDefault="00072E7C" w:rsidP="005C2CF2">
                  <w:pPr>
                    <w:pStyle w:val="FormHeading"/>
                  </w:pPr>
                  <w:sdt>
                    <w:sdtPr>
                      <w:id w:val="-383489022"/>
                      <w:placeholder>
                        <w:docPart w:val="19C26D010124446FB69957F0179A683B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Delivery Date</w:t>
                      </w:r>
                    </w:sdtContent>
                  </w:sdt>
                  <w:r w:rsidR="005C2CF2" w:rsidRPr="005C2CF2">
                    <w:t xml:space="preserve"> 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6B2A006B" w14:textId="75F4CE61" w:rsidR="00735CF9" w:rsidRDefault="00072E7C">
                  <w:pPr>
                    <w:pStyle w:val="FormText"/>
                  </w:pPr>
                  <w:sdt>
                    <w:sdtPr>
                      <w:id w:val="996145340"/>
                      <w:placeholder>
                        <w:docPart w:val="BB30B5A7358F47ECA49117886BC13440"/>
                      </w:placeholder>
                      <w15:appearance w15:val="hidden"/>
                    </w:sdtPr>
                    <w:sdtEndPr/>
                    <w:sdtContent>
                      <w:r w:rsidR="009026C7">
                        <w:t>March 25,2024</w:t>
                      </w:r>
                    </w:sdtContent>
                  </w:sdt>
                  <w:r w:rsidR="00591137">
                    <w:t xml:space="preserve"> </w:t>
                  </w:r>
                </w:p>
              </w:tc>
            </w:tr>
            <w:tr w:rsidR="00735CF9" w14:paraId="2472ADC5" w14:textId="77777777">
              <w:tc>
                <w:tcPr>
                  <w:tcW w:w="1889" w:type="pct"/>
                </w:tcPr>
                <w:p w14:paraId="651AC734" w14:textId="77777777" w:rsidR="00735CF9" w:rsidRPr="005C2CF2" w:rsidRDefault="00072E7C" w:rsidP="005C2CF2">
                  <w:pPr>
                    <w:pStyle w:val="FormHeading"/>
                  </w:pPr>
                  <w:sdt>
                    <w:sdtPr>
                      <w:id w:val="-706024859"/>
                      <w:placeholder>
                        <w:docPart w:val="E90C87FE93E04806BC24B0464467667E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Shipping Method</w:t>
                      </w:r>
                    </w:sdtContent>
                  </w:sdt>
                  <w:r w:rsidR="005C2CF2" w:rsidRP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4F590070" w14:textId="77777777" w:rsidR="00735CF9" w:rsidRDefault="00072E7C">
                  <w:pPr>
                    <w:pStyle w:val="FormText"/>
                  </w:pPr>
                  <w:sdt>
                    <w:sdtPr>
                      <w:id w:val="-827129734"/>
                      <w:placeholder>
                        <w:docPart w:val="7BD50C5F47704FBFB4AAA2E1D4956A85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91137" w:rsidRPr="00591137">
                        <w:t>Ground</w:t>
                      </w:r>
                    </w:sdtContent>
                  </w:sdt>
                  <w:r w:rsidR="00591137">
                    <w:t xml:space="preserve"> </w:t>
                  </w:r>
                </w:p>
              </w:tc>
            </w:tr>
            <w:tr w:rsidR="00735CF9" w14:paraId="535FDEA7" w14:textId="77777777">
              <w:tc>
                <w:tcPr>
                  <w:tcW w:w="1889" w:type="pct"/>
                </w:tcPr>
                <w:p w14:paraId="5E811350" w14:textId="77777777" w:rsidR="00735CF9" w:rsidRPr="005C2CF2" w:rsidRDefault="00072E7C" w:rsidP="005C2CF2">
                  <w:pPr>
                    <w:pStyle w:val="FormHeading"/>
                  </w:pPr>
                  <w:sdt>
                    <w:sdtPr>
                      <w:id w:val="1421669748"/>
                      <w:placeholder>
                        <w:docPart w:val="36FF7497C9CD4926A4810E23019D659C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Shipping Terms</w:t>
                      </w:r>
                    </w:sdtContent>
                  </w:sdt>
                  <w:r w:rsidR="005C2CF2" w:rsidRP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18CEDF79" w14:textId="77777777" w:rsidR="00735CF9" w:rsidRDefault="00072E7C">
                  <w:pPr>
                    <w:pStyle w:val="FormText"/>
                  </w:pPr>
                  <w:sdt>
                    <w:sdtPr>
                      <w:id w:val="-930046157"/>
                      <w:placeholder>
                        <w:docPart w:val="75A79D90EF2449A48FDB01D478175BD1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91137" w:rsidRPr="00591137">
                        <w:t>Returns not accepted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</w:tbl>
          <w:p w14:paraId="1FED8144" w14:textId="77777777" w:rsidR="00735CF9" w:rsidRDefault="00735CF9"/>
        </w:tc>
      </w:tr>
    </w:tbl>
    <w:p w14:paraId="015E2E9A" w14:textId="77777777" w:rsidR="00735CF9" w:rsidRDefault="00735CF9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640"/>
        <w:gridCol w:w="761"/>
        <w:gridCol w:w="3611"/>
        <w:gridCol w:w="1446"/>
        <w:gridCol w:w="1446"/>
        <w:gridCol w:w="1446"/>
      </w:tblGrid>
      <w:tr w:rsidR="00735CF9" w14:paraId="459B611D" w14:textId="77777777" w:rsidTr="00735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3" w:type="pct"/>
          </w:tcPr>
          <w:p w14:paraId="152E7E06" w14:textId="77777777" w:rsidR="00735CF9" w:rsidRDefault="00072E7C">
            <w:pPr>
              <w:jc w:val="center"/>
            </w:pPr>
            <w:sdt>
              <w:sdtPr>
                <w:id w:val="1275219298"/>
                <w:placeholder>
                  <w:docPart w:val="9B86BB1EFE98491AAF8AA15F1C0282B3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Qty.</w:t>
                </w:r>
              </w:sdtContent>
            </w:sdt>
            <w:r w:rsidR="00591137">
              <w:t xml:space="preserve"> </w:t>
            </w:r>
          </w:p>
        </w:tc>
        <w:tc>
          <w:tcPr>
            <w:tcW w:w="407" w:type="pct"/>
          </w:tcPr>
          <w:p w14:paraId="33A568E0" w14:textId="77777777" w:rsidR="00735CF9" w:rsidRDefault="00072E7C">
            <w:pPr>
              <w:jc w:val="center"/>
            </w:pPr>
            <w:sdt>
              <w:sdtPr>
                <w:id w:val="1892771118"/>
                <w:placeholder>
                  <w:docPart w:val="7FB131FAC68B40AB838B9DEA62558FB8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Item#</w:t>
                </w:r>
              </w:sdtContent>
            </w:sdt>
            <w:r w:rsidR="00591137">
              <w:t xml:space="preserve"> </w:t>
            </w:r>
          </w:p>
        </w:tc>
        <w:tc>
          <w:tcPr>
            <w:tcW w:w="1931" w:type="pct"/>
          </w:tcPr>
          <w:p w14:paraId="6BB51D4C" w14:textId="77777777" w:rsidR="00735CF9" w:rsidRDefault="00072E7C">
            <w:sdt>
              <w:sdtPr>
                <w:id w:val="-341165494"/>
                <w:placeholder>
                  <w:docPart w:val="7DD24A88CD0540C89FF7B60908839FAC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Description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1E31CC7C" w14:textId="77777777" w:rsidR="00735CF9" w:rsidRDefault="00072E7C">
            <w:sdt>
              <w:sdtPr>
                <w:id w:val="-249423055"/>
                <w:placeholder>
                  <w:docPart w:val="67831DAF200D4E1B83819845D1FB4331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Unit price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777E6113" w14:textId="77777777" w:rsidR="00735CF9" w:rsidRDefault="00072E7C">
            <w:sdt>
              <w:sdtPr>
                <w:id w:val="-1620285810"/>
                <w:placeholder>
                  <w:docPart w:val="2E9BBCA3F15B484EBD9DBA7E0EA80910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Discount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465F004D" w14:textId="77777777" w:rsidR="00735CF9" w:rsidRDefault="00072E7C">
            <w:sdt>
              <w:sdtPr>
                <w:id w:val="-220978842"/>
                <w:placeholder>
                  <w:docPart w:val="1E76F2871F3B4D68A36BBB51C82DE8AC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Line total</w:t>
                </w:r>
              </w:sdtContent>
            </w:sdt>
            <w:r w:rsidR="00591137">
              <w:t xml:space="preserve"> </w:t>
            </w:r>
          </w:p>
        </w:tc>
      </w:tr>
      <w:tr w:rsidR="00735CF9" w14:paraId="33EBF37A" w14:textId="77777777" w:rsidTr="00591137">
        <w:tc>
          <w:tcPr>
            <w:tcW w:w="343" w:type="pct"/>
          </w:tcPr>
          <w:p w14:paraId="74E978E3" w14:textId="7525B9B5" w:rsidR="00735CF9" w:rsidRDefault="00072E7C" w:rsidP="00591137">
            <w:sdt>
              <w:sdtPr>
                <w:id w:val="-1558004531"/>
                <w:placeholder>
                  <w:docPart w:val="329734B4EE5D439CB01329F72214259D"/>
                </w:placeholder>
                <w15:appearance w15:val="hidden"/>
              </w:sdtPr>
              <w:sdtEndPr/>
              <w:sdtContent>
                <w:r w:rsidR="009026C7">
                  <w:t>3</w:t>
                </w:r>
              </w:sdtContent>
            </w:sdt>
            <w:r w:rsidR="00591137">
              <w:t xml:space="preserve"> </w:t>
            </w:r>
          </w:p>
        </w:tc>
        <w:tc>
          <w:tcPr>
            <w:tcW w:w="407" w:type="pct"/>
          </w:tcPr>
          <w:p w14:paraId="3BCF971F" w14:textId="77777777" w:rsidR="00735CF9" w:rsidRDefault="00072E7C" w:rsidP="00591137">
            <w:sdt>
              <w:sdtPr>
                <w:id w:val="490915950"/>
                <w:placeholder>
                  <w:docPart w:val="6EBA5F7849CE484C8FEA9AD947CFAB69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123</w:t>
                </w:r>
              </w:sdtContent>
            </w:sdt>
            <w:r w:rsidR="00591137">
              <w:t xml:space="preserve"> </w:t>
            </w:r>
          </w:p>
        </w:tc>
        <w:tc>
          <w:tcPr>
            <w:tcW w:w="1931" w:type="pct"/>
          </w:tcPr>
          <w:p w14:paraId="25E56771" w14:textId="72B886BE" w:rsidR="00735CF9" w:rsidRDefault="009026C7" w:rsidP="00591137">
            <w:r>
              <w:t>HP Monitor</w:t>
            </w:r>
            <w:r w:rsidR="00591137">
              <w:t xml:space="preserve"> </w:t>
            </w:r>
          </w:p>
        </w:tc>
        <w:tc>
          <w:tcPr>
            <w:tcW w:w="773" w:type="pct"/>
          </w:tcPr>
          <w:p w14:paraId="6CBE1218" w14:textId="3A8F2339" w:rsidR="00735CF9" w:rsidRDefault="00072E7C" w:rsidP="00591137">
            <w:pPr>
              <w:jc w:val="right"/>
            </w:pPr>
            <w:sdt>
              <w:sdtPr>
                <w:id w:val="1728488775"/>
                <w:placeholder>
                  <w:docPart w:val="A60881DFC3A04722A83F49CE4694E05E"/>
                </w:placeholder>
                <w15:appearance w15:val="hidden"/>
              </w:sdtPr>
              <w:sdtEndPr/>
              <w:sdtContent>
                <w:r w:rsidR="009026C7">
                  <w:t>R2000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52C91DD3" w14:textId="77777777" w:rsidR="00735CF9" w:rsidRDefault="00735CF9" w:rsidP="00591137">
            <w:pPr>
              <w:jc w:val="right"/>
            </w:pPr>
          </w:p>
        </w:tc>
        <w:tc>
          <w:tcPr>
            <w:tcW w:w="773" w:type="pct"/>
          </w:tcPr>
          <w:p w14:paraId="088A1247" w14:textId="00A70D17" w:rsidR="00735CF9" w:rsidRDefault="00072E7C" w:rsidP="00591137">
            <w:pPr>
              <w:jc w:val="right"/>
            </w:pPr>
            <w:sdt>
              <w:sdtPr>
                <w:id w:val="-1750879979"/>
                <w:placeholder>
                  <w:docPart w:val="99C7DCC3795E4377B6C4C4B18E810DE9"/>
                </w:placeholder>
                <w15:appearance w15:val="hidden"/>
              </w:sdtPr>
              <w:sdtEndPr/>
              <w:sdtContent>
                <w:r w:rsidR="009026C7">
                  <w:t>R9000</w:t>
                </w:r>
              </w:sdtContent>
            </w:sdt>
            <w:r w:rsidR="00591137">
              <w:t xml:space="preserve"> </w:t>
            </w:r>
          </w:p>
        </w:tc>
      </w:tr>
      <w:tr w:rsidR="00735CF9" w14:paraId="5631F741" w14:textId="77777777" w:rsidTr="00591137">
        <w:tc>
          <w:tcPr>
            <w:tcW w:w="343" w:type="pct"/>
          </w:tcPr>
          <w:p w14:paraId="7DE8664F" w14:textId="09BFBB0A" w:rsidR="00735CF9" w:rsidRDefault="00072E7C" w:rsidP="00591137">
            <w:sdt>
              <w:sdtPr>
                <w:id w:val="-1143431177"/>
                <w:placeholder>
                  <w:docPart w:val="63A175CEEC544922B507E053E0DCFBA7"/>
                </w:placeholder>
                <w15:appearance w15:val="hidden"/>
              </w:sdtPr>
              <w:sdtEndPr/>
              <w:sdtContent>
                <w:r w:rsidR="009026C7">
                  <w:t>5</w:t>
                </w:r>
              </w:sdtContent>
            </w:sdt>
            <w:r w:rsidR="00591137">
              <w:t xml:space="preserve"> </w:t>
            </w:r>
          </w:p>
        </w:tc>
        <w:tc>
          <w:tcPr>
            <w:tcW w:w="407" w:type="pct"/>
          </w:tcPr>
          <w:p w14:paraId="57A9E07B" w14:textId="77777777" w:rsidR="00735CF9" w:rsidRDefault="00072E7C" w:rsidP="00591137">
            <w:sdt>
              <w:sdtPr>
                <w:id w:val="-853113152"/>
                <w:placeholder>
                  <w:docPart w:val="858860E3A7AE4E92AFA6FE158C8A1E07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444</w:t>
                </w:r>
              </w:sdtContent>
            </w:sdt>
            <w:r w:rsidR="00591137">
              <w:t xml:space="preserve"> </w:t>
            </w:r>
          </w:p>
        </w:tc>
        <w:tc>
          <w:tcPr>
            <w:tcW w:w="1931" w:type="pct"/>
          </w:tcPr>
          <w:p w14:paraId="2B15AB39" w14:textId="1AC1CF11" w:rsidR="00735CF9" w:rsidRDefault="009026C7" w:rsidP="00591137">
            <w:r>
              <w:t>Ethernet Cable</w:t>
            </w:r>
          </w:p>
        </w:tc>
        <w:tc>
          <w:tcPr>
            <w:tcW w:w="773" w:type="pct"/>
          </w:tcPr>
          <w:p w14:paraId="795669B1" w14:textId="2221D886" w:rsidR="00735CF9" w:rsidRDefault="00072E7C" w:rsidP="00591137">
            <w:pPr>
              <w:jc w:val="right"/>
            </w:pPr>
            <w:sdt>
              <w:sdtPr>
                <w:id w:val="-224225886"/>
                <w:placeholder>
                  <w:docPart w:val="18816E45DB23443F84B90AA923AAA736"/>
                </w:placeholder>
                <w15:appearance w15:val="hidden"/>
              </w:sdtPr>
              <w:sdtEndPr/>
              <w:sdtContent>
                <w:r w:rsidR="009026C7">
                  <w:t>R100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0321B027" w14:textId="77777777" w:rsidR="00735CF9" w:rsidRDefault="00735CF9" w:rsidP="00591137">
            <w:pPr>
              <w:jc w:val="right"/>
            </w:pPr>
          </w:p>
        </w:tc>
        <w:tc>
          <w:tcPr>
            <w:tcW w:w="773" w:type="pct"/>
          </w:tcPr>
          <w:p w14:paraId="3E6F7D98" w14:textId="471B4DDE" w:rsidR="00735CF9" w:rsidRDefault="00072E7C" w:rsidP="00591137">
            <w:pPr>
              <w:jc w:val="right"/>
            </w:pPr>
            <w:sdt>
              <w:sdtPr>
                <w:id w:val="-1364747611"/>
                <w:placeholder>
                  <w:docPart w:val="D70A2580504044A58FFA530CD1AD699C"/>
                </w:placeholder>
                <w15:appearance w15:val="hidden"/>
              </w:sdtPr>
              <w:sdtEndPr/>
              <w:sdtContent>
                <w:r w:rsidR="009026C7">
                  <w:t>R500</w:t>
                </w:r>
              </w:sdtContent>
            </w:sdt>
            <w:r w:rsidR="00591137">
              <w:t xml:space="preserve"> </w:t>
            </w:r>
          </w:p>
        </w:tc>
      </w:tr>
      <w:tr w:rsidR="00735CF9" w14:paraId="4D29855B" w14:textId="77777777" w:rsidTr="00591137">
        <w:tc>
          <w:tcPr>
            <w:tcW w:w="343" w:type="pct"/>
          </w:tcPr>
          <w:p w14:paraId="55E74A95" w14:textId="13A35974" w:rsidR="00735CF9" w:rsidRDefault="00072E7C" w:rsidP="00591137">
            <w:sdt>
              <w:sdtPr>
                <w:id w:val="-294444182"/>
                <w:placeholder>
                  <w:docPart w:val="0B1DA7A485B04416B56B6DA93645E35D"/>
                </w:placeholder>
                <w15:appearance w15:val="hidden"/>
              </w:sdtPr>
              <w:sdtEndPr/>
              <w:sdtContent>
                <w:r w:rsidR="009026C7">
                  <w:t>10</w:t>
                </w:r>
              </w:sdtContent>
            </w:sdt>
            <w:r w:rsidR="00591137">
              <w:t xml:space="preserve"> </w:t>
            </w:r>
          </w:p>
        </w:tc>
        <w:tc>
          <w:tcPr>
            <w:tcW w:w="407" w:type="pct"/>
          </w:tcPr>
          <w:p w14:paraId="25252B65" w14:textId="77777777" w:rsidR="00735CF9" w:rsidRDefault="00072E7C" w:rsidP="00591137">
            <w:sdt>
              <w:sdtPr>
                <w:id w:val="-963343097"/>
                <w:placeholder>
                  <w:docPart w:val="6AD42706FD3E4B49889CCA954D6307F1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120</w:t>
                </w:r>
              </w:sdtContent>
            </w:sdt>
            <w:r w:rsidR="00591137">
              <w:t xml:space="preserve"> </w:t>
            </w:r>
          </w:p>
        </w:tc>
        <w:tc>
          <w:tcPr>
            <w:tcW w:w="1931" w:type="pct"/>
          </w:tcPr>
          <w:p w14:paraId="1DFE7F6F" w14:textId="2997FA01" w:rsidR="00735CF9" w:rsidRDefault="009026C7" w:rsidP="00591137">
            <w:sdt>
              <w:sdtPr>
                <w:id w:val="1425844609"/>
                <w:placeholder>
                  <w:docPart w:val="086719EE2A7C46ADB2BCCA9724AE83FD"/>
                </w:placeholder>
                <w15:appearance w15:val="hidden"/>
              </w:sdtPr>
              <w:sdtContent>
                <w:r>
                  <w:t>USB-C to HDMI Adapter</w:t>
                </w:r>
              </w:sdtContent>
            </w:sdt>
          </w:p>
        </w:tc>
        <w:tc>
          <w:tcPr>
            <w:tcW w:w="773" w:type="pct"/>
          </w:tcPr>
          <w:p w14:paraId="476B9293" w14:textId="05DEDE2D" w:rsidR="00735CF9" w:rsidRDefault="00072E7C" w:rsidP="00591137">
            <w:pPr>
              <w:jc w:val="right"/>
            </w:pPr>
            <w:sdt>
              <w:sdtPr>
                <w:id w:val="-350332402"/>
                <w:placeholder>
                  <w:docPart w:val="E5550F9EE9C54DCFAE1A261A49E47293"/>
                </w:placeholder>
                <w15:appearance w15:val="hidden"/>
              </w:sdtPr>
              <w:sdtEndPr/>
              <w:sdtContent>
                <w:r w:rsidR="009026C7">
                  <w:t>R80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04E2F5A9" w14:textId="77777777" w:rsidR="00735CF9" w:rsidRDefault="00735CF9" w:rsidP="00591137">
            <w:pPr>
              <w:jc w:val="right"/>
            </w:pPr>
          </w:p>
        </w:tc>
        <w:tc>
          <w:tcPr>
            <w:tcW w:w="773" w:type="pct"/>
          </w:tcPr>
          <w:p w14:paraId="11F70939" w14:textId="37F33F41" w:rsidR="00735CF9" w:rsidRDefault="00072E7C" w:rsidP="00591137">
            <w:pPr>
              <w:jc w:val="right"/>
            </w:pPr>
            <w:sdt>
              <w:sdtPr>
                <w:id w:val="-854033896"/>
                <w:placeholder>
                  <w:docPart w:val="672C70C27B5F4FBDB6039F622E36AC8C"/>
                </w:placeholder>
                <w15:appearance w15:val="hidden"/>
              </w:sdtPr>
              <w:sdtEndPr/>
              <w:sdtContent>
                <w:r w:rsidR="009026C7">
                  <w:t>R800</w:t>
                </w:r>
              </w:sdtContent>
            </w:sdt>
            <w:r w:rsidR="00591137">
              <w:t xml:space="preserve"> </w:t>
            </w:r>
          </w:p>
        </w:tc>
      </w:tr>
      <w:tr w:rsidR="00735CF9" w14:paraId="1D1CE7E8" w14:textId="77777777" w:rsidTr="00735CF9">
        <w:tc>
          <w:tcPr>
            <w:tcW w:w="343" w:type="pct"/>
          </w:tcPr>
          <w:p w14:paraId="4CEDCFFF" w14:textId="77777777" w:rsidR="00735CF9" w:rsidRDefault="00735CF9">
            <w:pPr>
              <w:jc w:val="center"/>
            </w:pPr>
          </w:p>
        </w:tc>
        <w:tc>
          <w:tcPr>
            <w:tcW w:w="407" w:type="pct"/>
          </w:tcPr>
          <w:p w14:paraId="5A513E9B" w14:textId="77777777" w:rsidR="00735CF9" w:rsidRDefault="00735CF9">
            <w:pPr>
              <w:jc w:val="center"/>
            </w:pPr>
          </w:p>
        </w:tc>
        <w:tc>
          <w:tcPr>
            <w:tcW w:w="1931" w:type="pct"/>
          </w:tcPr>
          <w:p w14:paraId="79DB9965" w14:textId="77777777" w:rsidR="00735CF9" w:rsidRDefault="00735CF9"/>
        </w:tc>
        <w:tc>
          <w:tcPr>
            <w:tcW w:w="773" w:type="pct"/>
          </w:tcPr>
          <w:p w14:paraId="7898B6C4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15A87FCE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7C3BCC63" w14:textId="77777777" w:rsidR="00735CF9" w:rsidRDefault="00735CF9">
            <w:pPr>
              <w:jc w:val="right"/>
            </w:pPr>
          </w:p>
        </w:tc>
      </w:tr>
      <w:tr w:rsidR="00735CF9" w14:paraId="7C92F483" w14:textId="77777777" w:rsidTr="00735CF9">
        <w:tc>
          <w:tcPr>
            <w:tcW w:w="343" w:type="pct"/>
          </w:tcPr>
          <w:p w14:paraId="78F95F28" w14:textId="77777777" w:rsidR="00735CF9" w:rsidRDefault="00735CF9">
            <w:pPr>
              <w:jc w:val="center"/>
            </w:pPr>
          </w:p>
        </w:tc>
        <w:tc>
          <w:tcPr>
            <w:tcW w:w="407" w:type="pct"/>
          </w:tcPr>
          <w:p w14:paraId="11C4845C" w14:textId="77777777" w:rsidR="00735CF9" w:rsidRDefault="00735CF9">
            <w:pPr>
              <w:jc w:val="center"/>
            </w:pPr>
          </w:p>
        </w:tc>
        <w:tc>
          <w:tcPr>
            <w:tcW w:w="1931" w:type="pct"/>
          </w:tcPr>
          <w:p w14:paraId="3B167698" w14:textId="77777777" w:rsidR="00735CF9" w:rsidRDefault="00735CF9"/>
        </w:tc>
        <w:tc>
          <w:tcPr>
            <w:tcW w:w="773" w:type="pct"/>
          </w:tcPr>
          <w:p w14:paraId="67D06F65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424E6F26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560AEF80" w14:textId="77777777" w:rsidR="00735CF9" w:rsidRDefault="00735CF9">
            <w:pPr>
              <w:jc w:val="right"/>
            </w:pPr>
          </w:p>
        </w:tc>
      </w:tr>
      <w:tr w:rsidR="00735CF9" w14:paraId="138B8085" w14:textId="77777777" w:rsidTr="00735CF9">
        <w:tc>
          <w:tcPr>
            <w:tcW w:w="343" w:type="pct"/>
          </w:tcPr>
          <w:p w14:paraId="2CBB3ED3" w14:textId="77777777" w:rsidR="00735CF9" w:rsidRDefault="00735CF9">
            <w:pPr>
              <w:jc w:val="center"/>
            </w:pPr>
          </w:p>
        </w:tc>
        <w:tc>
          <w:tcPr>
            <w:tcW w:w="407" w:type="pct"/>
          </w:tcPr>
          <w:p w14:paraId="2665FA99" w14:textId="77777777" w:rsidR="00735CF9" w:rsidRDefault="00735CF9">
            <w:pPr>
              <w:jc w:val="center"/>
            </w:pPr>
          </w:p>
        </w:tc>
        <w:tc>
          <w:tcPr>
            <w:tcW w:w="1931" w:type="pct"/>
          </w:tcPr>
          <w:p w14:paraId="314B802C" w14:textId="77777777" w:rsidR="00735CF9" w:rsidRDefault="00735CF9"/>
        </w:tc>
        <w:tc>
          <w:tcPr>
            <w:tcW w:w="773" w:type="pct"/>
          </w:tcPr>
          <w:p w14:paraId="3880E17D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43575984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09120662" w14:textId="77777777" w:rsidR="00735CF9" w:rsidRDefault="00735CF9">
            <w:pPr>
              <w:jc w:val="right"/>
            </w:pPr>
          </w:p>
        </w:tc>
      </w:tr>
      <w:tr w:rsidR="00735CF9" w14:paraId="542CCBD2" w14:textId="77777777" w:rsidTr="00735CF9">
        <w:tc>
          <w:tcPr>
            <w:tcW w:w="343" w:type="pct"/>
            <w:tcBorders>
              <w:bottom w:val="single" w:sz="4" w:space="0" w:color="5B9BD5" w:themeColor="accent1"/>
            </w:tcBorders>
          </w:tcPr>
          <w:p w14:paraId="69CE3A84" w14:textId="77777777" w:rsidR="00735CF9" w:rsidRDefault="00735CF9">
            <w:pPr>
              <w:jc w:val="center"/>
            </w:pPr>
          </w:p>
        </w:tc>
        <w:tc>
          <w:tcPr>
            <w:tcW w:w="407" w:type="pct"/>
            <w:tcBorders>
              <w:bottom w:val="single" w:sz="4" w:space="0" w:color="5B9BD5" w:themeColor="accent1"/>
            </w:tcBorders>
          </w:tcPr>
          <w:p w14:paraId="27A7CFBE" w14:textId="77777777" w:rsidR="00735CF9" w:rsidRDefault="00735CF9">
            <w:pPr>
              <w:jc w:val="center"/>
            </w:pPr>
          </w:p>
        </w:tc>
        <w:tc>
          <w:tcPr>
            <w:tcW w:w="1931" w:type="pct"/>
            <w:tcBorders>
              <w:bottom w:val="single" w:sz="4" w:space="0" w:color="5B9BD5" w:themeColor="accent1"/>
            </w:tcBorders>
          </w:tcPr>
          <w:p w14:paraId="6BD9742D" w14:textId="77777777" w:rsidR="00735CF9" w:rsidRDefault="00735CF9"/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14:paraId="104ADF7B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14:paraId="236C3259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08D450CF" w14:textId="77777777" w:rsidR="00735CF9" w:rsidRDefault="00735CF9">
            <w:pPr>
              <w:jc w:val="right"/>
            </w:pPr>
          </w:p>
        </w:tc>
      </w:tr>
      <w:tr w:rsidR="00735CF9" w14:paraId="6F9C655D" w14:textId="77777777" w:rsidTr="00735CF9">
        <w:tc>
          <w:tcPr>
            <w:tcW w:w="343" w:type="pct"/>
            <w:tcBorders>
              <w:bottom w:val="single" w:sz="4" w:space="0" w:color="5B9BD5" w:themeColor="accent1"/>
              <w:right w:val="nil"/>
            </w:tcBorders>
          </w:tcPr>
          <w:p w14:paraId="55942116" w14:textId="77777777" w:rsidR="00735CF9" w:rsidRDefault="00735CF9">
            <w:pPr>
              <w:jc w:val="right"/>
            </w:pPr>
          </w:p>
        </w:tc>
        <w:tc>
          <w:tcPr>
            <w:tcW w:w="40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2EC6351D" w14:textId="77777777" w:rsidR="00735CF9" w:rsidRDefault="00735CF9">
            <w:pPr>
              <w:jc w:val="right"/>
            </w:pPr>
          </w:p>
        </w:tc>
        <w:tc>
          <w:tcPr>
            <w:tcW w:w="193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04F07780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18251470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</w:tcBorders>
          </w:tcPr>
          <w:p w14:paraId="618DC33C" w14:textId="77777777" w:rsidR="00735CF9" w:rsidRDefault="00072E7C">
            <w:pPr>
              <w:jc w:val="right"/>
            </w:pPr>
            <w:sdt>
              <w:sdtPr>
                <w:id w:val="-633869369"/>
                <w:placeholder>
                  <w:docPart w:val="36BD37A66FB9477E9050D703830EBF3A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Total Discount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1687B7A1" w14:textId="77777777" w:rsidR="00735CF9" w:rsidRDefault="00072E7C">
            <w:pPr>
              <w:jc w:val="right"/>
            </w:pPr>
            <w:sdt>
              <w:sdtPr>
                <w:id w:val="-791981677"/>
                <w:placeholder>
                  <w:docPart w:val="008FBD1285EB4C1B91197516C0E73B44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0</w:t>
                </w:r>
              </w:sdtContent>
            </w:sdt>
            <w:r w:rsidR="00591137">
              <w:t xml:space="preserve"> </w:t>
            </w:r>
          </w:p>
        </w:tc>
      </w:tr>
      <w:tr w:rsidR="00735CF9" w14:paraId="3C561BA8" w14:textId="77777777" w:rsidTr="00735CF9">
        <w:tc>
          <w:tcPr>
            <w:tcW w:w="343" w:type="pct"/>
            <w:tcBorders>
              <w:bottom w:val="single" w:sz="4" w:space="0" w:color="5B9BD5" w:themeColor="accent1"/>
              <w:right w:val="nil"/>
            </w:tcBorders>
          </w:tcPr>
          <w:p w14:paraId="5DE9A4BB" w14:textId="77777777" w:rsidR="00735CF9" w:rsidRDefault="00735CF9">
            <w:pPr>
              <w:jc w:val="right"/>
            </w:pPr>
          </w:p>
        </w:tc>
        <w:tc>
          <w:tcPr>
            <w:tcW w:w="40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67619530" w14:textId="77777777" w:rsidR="00735CF9" w:rsidRDefault="00735CF9">
            <w:pPr>
              <w:jc w:val="right"/>
            </w:pPr>
          </w:p>
        </w:tc>
        <w:tc>
          <w:tcPr>
            <w:tcW w:w="193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25A54AED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51381C92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</w:tcBorders>
          </w:tcPr>
          <w:p w14:paraId="70ACE8E6" w14:textId="77777777" w:rsidR="00735CF9" w:rsidRDefault="00072E7C">
            <w:pPr>
              <w:jc w:val="right"/>
            </w:pPr>
            <w:sdt>
              <w:sdtPr>
                <w:id w:val="-1790050719"/>
                <w:placeholder>
                  <w:docPart w:val="EB305A36028D40E0A2DCEF120D43B416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Subtotal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346FB3EB" w14:textId="77777777" w:rsidR="00735CF9" w:rsidRDefault="00072E7C">
            <w:pPr>
              <w:jc w:val="right"/>
            </w:pPr>
            <w:sdt>
              <w:sdtPr>
                <w:id w:val="-1112590678"/>
                <w:placeholder>
                  <w:docPart w:val="CB8622024B814506948DC1DB02C54829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278.00</w:t>
                </w:r>
              </w:sdtContent>
            </w:sdt>
            <w:r w:rsidR="00591137">
              <w:t xml:space="preserve"> </w:t>
            </w:r>
          </w:p>
        </w:tc>
      </w:tr>
      <w:tr w:rsidR="00735CF9" w14:paraId="1C49E64D" w14:textId="77777777" w:rsidTr="00735CF9">
        <w:tc>
          <w:tcPr>
            <w:tcW w:w="343" w:type="pct"/>
            <w:tcBorders>
              <w:right w:val="nil"/>
            </w:tcBorders>
          </w:tcPr>
          <w:p w14:paraId="4E6FDB57" w14:textId="77777777" w:rsidR="00735CF9" w:rsidRDefault="00735CF9">
            <w:pPr>
              <w:jc w:val="right"/>
            </w:pPr>
          </w:p>
        </w:tc>
        <w:tc>
          <w:tcPr>
            <w:tcW w:w="407" w:type="pct"/>
            <w:tcBorders>
              <w:left w:val="nil"/>
              <w:right w:val="nil"/>
            </w:tcBorders>
          </w:tcPr>
          <w:p w14:paraId="343E743E" w14:textId="77777777" w:rsidR="00735CF9" w:rsidRDefault="00735CF9">
            <w:pPr>
              <w:jc w:val="right"/>
            </w:pPr>
          </w:p>
        </w:tc>
        <w:tc>
          <w:tcPr>
            <w:tcW w:w="1931" w:type="pct"/>
            <w:tcBorders>
              <w:left w:val="nil"/>
              <w:right w:val="nil"/>
            </w:tcBorders>
          </w:tcPr>
          <w:p w14:paraId="5AFE4DFB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right w:val="nil"/>
            </w:tcBorders>
          </w:tcPr>
          <w:p w14:paraId="69027FC1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</w:tcBorders>
          </w:tcPr>
          <w:p w14:paraId="1FEC0CB2" w14:textId="77777777" w:rsidR="00735CF9" w:rsidRDefault="00072E7C">
            <w:pPr>
              <w:jc w:val="right"/>
            </w:pPr>
            <w:sdt>
              <w:sdtPr>
                <w:id w:val="-1974202049"/>
                <w:placeholder>
                  <w:docPart w:val="9B5DD967AA5E4BABB4458D6DDDE13E84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Sales Tax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3DAFCCA0" w14:textId="18DD749E" w:rsidR="00735CF9" w:rsidRDefault="00072E7C">
            <w:pPr>
              <w:jc w:val="right"/>
            </w:pPr>
            <w:sdt>
              <w:sdtPr>
                <w:id w:val="1742205046"/>
                <w:placeholder>
                  <w:docPart w:val="86DD713EE108406FA218CD209C8AF61F"/>
                </w:placeholder>
                <w15:appearance w15:val="hidden"/>
              </w:sdtPr>
              <w:sdtEndPr/>
              <w:sdtContent>
                <w:r>
                  <w:t>R15300</w:t>
                </w:r>
              </w:sdtContent>
            </w:sdt>
            <w:r w:rsidR="00591137">
              <w:t xml:space="preserve"> </w:t>
            </w:r>
          </w:p>
        </w:tc>
      </w:tr>
      <w:tr w:rsidR="00735CF9" w14:paraId="37F442CA" w14:textId="77777777" w:rsidTr="00735C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43" w:type="pct"/>
          </w:tcPr>
          <w:p w14:paraId="5A14D916" w14:textId="77777777" w:rsidR="00735CF9" w:rsidRDefault="00735CF9"/>
        </w:tc>
        <w:tc>
          <w:tcPr>
            <w:tcW w:w="407" w:type="pct"/>
          </w:tcPr>
          <w:p w14:paraId="6CD8F4E9" w14:textId="77777777" w:rsidR="00735CF9" w:rsidRDefault="00735CF9"/>
        </w:tc>
        <w:tc>
          <w:tcPr>
            <w:tcW w:w="1931" w:type="pct"/>
          </w:tcPr>
          <w:p w14:paraId="5A387944" w14:textId="77777777" w:rsidR="00735CF9" w:rsidRDefault="00735CF9"/>
        </w:tc>
        <w:tc>
          <w:tcPr>
            <w:tcW w:w="773" w:type="pct"/>
          </w:tcPr>
          <w:p w14:paraId="439111D3" w14:textId="77777777" w:rsidR="00735CF9" w:rsidRDefault="00735CF9"/>
        </w:tc>
        <w:tc>
          <w:tcPr>
            <w:tcW w:w="773" w:type="pct"/>
          </w:tcPr>
          <w:p w14:paraId="2F65A99D" w14:textId="77777777" w:rsidR="00735CF9" w:rsidRDefault="00072E7C">
            <w:sdt>
              <w:sdtPr>
                <w:id w:val="603235304"/>
                <w:placeholder>
                  <w:docPart w:val="313051F0BAFC4C93A5F49FE8023B0310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Total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6A28BD55" w14:textId="2406C8F3" w:rsidR="00735CF9" w:rsidRDefault="00072E7C">
            <w:sdt>
              <w:sdtPr>
                <w:id w:val="-1362277799"/>
                <w:placeholder>
                  <w:docPart w:val="32DF325E38694C3A8970BB982C0753B4"/>
                </w:placeholder>
                <w15:appearance w15:val="hidden"/>
              </w:sdtPr>
              <w:sdtEndPr/>
              <w:sdtContent>
                <w:r>
                  <w:t>R10 200</w:t>
                </w:r>
              </w:sdtContent>
            </w:sdt>
            <w:r w:rsidR="00591137">
              <w:t xml:space="preserve"> </w:t>
            </w:r>
          </w:p>
        </w:tc>
      </w:tr>
    </w:tbl>
    <w:p w14:paraId="30B32237" w14:textId="77777777" w:rsidR="00735CF9" w:rsidRDefault="00072E7C">
      <w:pPr>
        <w:pStyle w:val="Closing"/>
      </w:pPr>
      <w:sdt>
        <w:sdtPr>
          <w:id w:val="-997734589"/>
          <w:placeholder>
            <w:docPart w:val="6758017E16C342188C067734FFAD4DDC"/>
          </w:placeholder>
          <w:showingPlcHdr/>
          <w15:appearance w15:val="hidden"/>
        </w:sdtPr>
        <w:sdtEndPr/>
        <w:sdtContent>
          <w:r w:rsidR="00591137" w:rsidRPr="00591137">
            <w:t>Thank you for your business!</w:t>
          </w:r>
        </w:sdtContent>
      </w:sdt>
      <w:r w:rsidR="00591137">
        <w:t xml:space="preserve"> </w:t>
      </w:r>
    </w:p>
    <w:p w14:paraId="633461DC" w14:textId="0101C2C5" w:rsidR="00591137" w:rsidRPr="00591137" w:rsidRDefault="00072E7C" w:rsidP="00591137">
      <w:pPr>
        <w:pStyle w:val="Organization"/>
      </w:pPr>
      <w:sdt>
        <w:sdtPr>
          <w:id w:val="-1708246891"/>
          <w:placeholder>
            <w:docPart w:val="1CF404AA01E642019871E546C1FEECA3"/>
          </w:placeholder>
          <w15:appearance w15:val="hidden"/>
        </w:sdtPr>
        <w:sdtEndPr/>
        <w:sdtContent>
          <w:r>
            <w:t xml:space="preserve">ATECH SOLUTIONS </w:t>
          </w:r>
        </w:sdtContent>
      </w:sdt>
      <w:r w:rsidR="00591137">
        <w:t xml:space="preserve"> </w:t>
      </w:r>
    </w:p>
    <w:p w14:paraId="6B9B1281" w14:textId="28A63E26" w:rsidR="00591137" w:rsidRDefault="00072E7C" w:rsidP="00591137">
      <w:pPr>
        <w:pStyle w:val="ContactInfo"/>
      </w:pPr>
      <w:sdt>
        <w:sdtPr>
          <w:id w:val="1045187393"/>
          <w:placeholder>
            <w:docPart w:val="D7CFADE118644196BEAE1090849B91B7"/>
          </w:placeholder>
          <w15:appearance w15:val="hidden"/>
        </w:sdtPr>
        <w:sdtEndPr/>
        <w:sdtContent>
          <w:r>
            <w:t>104 Cruse Avenue, Cape Town</w:t>
          </w:r>
        </w:sdtContent>
      </w:sdt>
      <w:r w:rsidR="00591137">
        <w:t> </w:t>
      </w:r>
      <w:r w:rsidR="00591137" w:rsidRPr="00147208">
        <w:rPr>
          <w:rStyle w:val="Strong"/>
          <w:color w:val="2E74B5" w:themeColor="accent1" w:themeShade="BF"/>
        </w:rPr>
        <w:t>|</w:t>
      </w:r>
      <w:r w:rsidR="00591137">
        <w:t> </w:t>
      </w:r>
      <w:sdt>
        <w:sdtPr>
          <w:id w:val="455155467"/>
          <w:placeholder>
            <w:docPart w:val="631BA5450FB24A4392AE4584F6C417B7"/>
          </w:placeholder>
          <w15:appearance w15:val="hidden"/>
        </w:sdtPr>
        <w:sdtEndPr/>
        <w:sdtContent>
          <w:r>
            <w:t>ATechSolutions.co.za</w:t>
          </w:r>
        </w:sdtContent>
      </w:sdt>
    </w:p>
    <w:p w14:paraId="3721DA0C" w14:textId="3EED94AF" w:rsidR="00591137" w:rsidRDefault="00591137" w:rsidP="00591137">
      <w:pPr>
        <w:pStyle w:val="ContactInfo"/>
      </w:pPr>
      <w:r>
        <w:t>p.</w:t>
      </w:r>
      <w:sdt>
        <w:sdtPr>
          <w:id w:val="-1171332772"/>
          <w:placeholder>
            <w:docPart w:val="073F2AFFC7354CFC95CFEFF45E1A1F4E"/>
          </w:placeholder>
          <w15:appearance w15:val="hidden"/>
        </w:sdtPr>
        <w:sdtEndPr/>
        <w:sdtContent>
          <w:r w:rsidR="00072E7C">
            <w:t>087 722 6787</w:t>
          </w:r>
        </w:sdtContent>
      </w:sdt>
      <w:r>
        <w:t>  </w:t>
      </w:r>
      <w:r w:rsidRPr="00147208">
        <w:rPr>
          <w:rStyle w:val="Strong"/>
          <w:color w:val="2E74B5" w:themeColor="accent1" w:themeShade="BF"/>
        </w:rPr>
        <w:t>|</w:t>
      </w:r>
      <w:r>
        <w:t>  </w:t>
      </w:r>
      <w:sdt>
        <w:sdtPr>
          <w:id w:val="-258217753"/>
          <w:placeholder>
            <w:docPart w:val="D30F2DDE0D7B4B70ADD14A5F99B9D2AC"/>
          </w:placeholder>
          <w15:appearance w15:val="hidden"/>
        </w:sdtPr>
        <w:sdtEndPr/>
        <w:sdtContent>
          <w:r w:rsidR="00072E7C">
            <w:t>ATechSolutions@gmail.com</w:t>
          </w:r>
        </w:sdtContent>
      </w:sdt>
    </w:p>
    <w:sectPr w:rsidR="00591137" w:rsidSect="00591137">
      <w:footerReference w:type="default" r:id="rId11"/>
      <w:pgSz w:w="12240" w:h="15840" w:code="1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6568E" w14:textId="77777777" w:rsidR="009026C7" w:rsidRDefault="009026C7">
      <w:pPr>
        <w:spacing w:after="0"/>
      </w:pPr>
      <w:r>
        <w:separator/>
      </w:r>
    </w:p>
  </w:endnote>
  <w:endnote w:type="continuationSeparator" w:id="0">
    <w:p w14:paraId="6A2741A9" w14:textId="77777777" w:rsidR="009026C7" w:rsidRDefault="009026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CA065" w14:textId="77777777" w:rsidR="00147208" w:rsidRPr="00147208" w:rsidRDefault="00147208" w:rsidP="00147208">
    <w:pPr>
      <w:pStyle w:val="Footer"/>
      <w:jc w:val="left"/>
    </w:pPr>
    <w:r w:rsidRPr="00147208">
      <w:fldChar w:fldCharType="begin"/>
    </w:r>
    <w:r w:rsidRPr="00147208">
      <w:instrText xml:space="preserve"> PAGE   \* MERGEFORMAT </w:instrText>
    </w:r>
    <w:r w:rsidRPr="00147208">
      <w:fldChar w:fldCharType="separate"/>
    </w:r>
    <w:r w:rsidRPr="00147208">
      <w:t>2</w:t>
    </w:r>
    <w:r w:rsidRPr="0014720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D878D" w14:textId="77777777" w:rsidR="009026C7" w:rsidRDefault="009026C7">
      <w:pPr>
        <w:spacing w:after="0"/>
      </w:pPr>
      <w:r>
        <w:separator/>
      </w:r>
    </w:p>
  </w:footnote>
  <w:footnote w:type="continuationSeparator" w:id="0">
    <w:p w14:paraId="0A42E4DC" w14:textId="77777777" w:rsidR="009026C7" w:rsidRDefault="009026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C7"/>
    <w:rsid w:val="00025B7F"/>
    <w:rsid w:val="00072E7C"/>
    <w:rsid w:val="00147208"/>
    <w:rsid w:val="00255734"/>
    <w:rsid w:val="004C306F"/>
    <w:rsid w:val="00575A98"/>
    <w:rsid w:val="00591137"/>
    <w:rsid w:val="005C2CF2"/>
    <w:rsid w:val="006433F3"/>
    <w:rsid w:val="0065347E"/>
    <w:rsid w:val="00735CF9"/>
    <w:rsid w:val="007C1E31"/>
    <w:rsid w:val="009026C7"/>
    <w:rsid w:val="00C7576A"/>
    <w:rsid w:val="00CA528F"/>
    <w:rsid w:val="00CD4BE4"/>
    <w:rsid w:val="00D776E0"/>
    <w:rsid w:val="00F3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4F5A8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losingChar">
    <w:name w:val="Closing Char"/>
    <w:basedOn w:val="DefaultParagraphFont"/>
    <w:link w:val="Closing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tion">
    <w:name w:val="Organizatio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aaim\AppData\Roaming\Microsoft\Templates\Business%20sales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61A7096BBE24DCD842F1B349F67C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62340-7793-4E9A-AFDC-3E7254F2B537}"/>
      </w:docPartPr>
      <w:docPartBody>
        <w:p w:rsidR="001124B6" w:rsidRDefault="001124B6">
          <w:pPr>
            <w:pStyle w:val="D61A7096BBE24DCD842F1B349F67C3D6"/>
          </w:pPr>
          <w:r w:rsidRPr="005C2CF2">
            <w:rPr>
              <w:rStyle w:val="TitleChar"/>
            </w:rPr>
            <w:t>Happiest Valley Farms</w:t>
          </w:r>
        </w:p>
      </w:docPartBody>
    </w:docPart>
    <w:docPart>
      <w:docPartPr>
        <w:name w:val="F96764611453491CB80EC1FF62703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55249-8B66-439C-A438-0D7A871C9F36}"/>
      </w:docPartPr>
      <w:docPartBody>
        <w:p w:rsidR="001124B6" w:rsidRDefault="001124B6">
          <w:pPr>
            <w:pStyle w:val="F96764611453491CB80EC1FF627030FA"/>
          </w:pPr>
          <w:r w:rsidRPr="005C2CF2">
            <w:t>November 30, 2022</w:t>
          </w:r>
        </w:p>
      </w:docPartBody>
    </w:docPart>
    <w:docPart>
      <w:docPartPr>
        <w:name w:val="82D497F73E63485CB1959249DF77F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D1A1B-CC6D-41E3-89BB-FC65E600B193}"/>
      </w:docPartPr>
      <w:docPartBody>
        <w:p w:rsidR="001124B6" w:rsidRDefault="001124B6">
          <w:pPr>
            <w:pStyle w:val="82D497F73E63485CB1959249DF77FD11"/>
          </w:pPr>
          <w:r w:rsidRPr="0065347E">
            <w:t xml:space="preserve">Invoice </w:t>
          </w:r>
          <w:r w:rsidRPr="0065347E">
            <w:t>#</w:t>
          </w:r>
        </w:p>
      </w:docPartBody>
    </w:docPart>
    <w:docPart>
      <w:docPartPr>
        <w:name w:val="36A54732A5F14C09A0C179A022A1F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066B2-34FD-4A04-A61B-61BE77FA10FB}"/>
      </w:docPartPr>
      <w:docPartBody>
        <w:p w:rsidR="001124B6" w:rsidRDefault="001124B6">
          <w:pPr>
            <w:pStyle w:val="36A54732A5F14C09A0C179A022A1FA2E"/>
          </w:pPr>
          <w:r w:rsidRPr="00591137">
            <w:t>Bill to</w:t>
          </w:r>
        </w:p>
      </w:docPartBody>
    </w:docPart>
    <w:docPart>
      <w:docPartPr>
        <w:name w:val="C4A9A1D840DD42C7BE63E3AAE97EB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B7CBA-1C19-4301-8A23-684146BD408F}"/>
      </w:docPartPr>
      <w:docPartBody>
        <w:p w:rsidR="001124B6" w:rsidRDefault="001124B6">
          <w:pPr>
            <w:pStyle w:val="C4A9A1D840DD42C7BE63E3AAE97EBFAA"/>
          </w:pPr>
          <w:r w:rsidRPr="00591137">
            <w:t>Ship to</w:t>
          </w:r>
        </w:p>
      </w:docPartBody>
    </w:docPart>
    <w:docPart>
      <w:docPartPr>
        <w:name w:val="1F20F00F10C349918542DD9A1F270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497AD-1579-4543-9684-668FA70FFF77}"/>
      </w:docPartPr>
      <w:docPartBody>
        <w:p w:rsidR="001124B6" w:rsidRDefault="001124B6">
          <w:pPr>
            <w:pStyle w:val="1F20F00F10C349918542DD9A1F270A99"/>
          </w:pPr>
          <w:r w:rsidRPr="005C2CF2">
            <w:t>Customer</w:t>
          </w:r>
        </w:p>
      </w:docPartBody>
    </w:docPart>
    <w:docPart>
      <w:docPartPr>
        <w:name w:val="6AC1FB3437754CFEB001FC1091219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290E0-DC58-4220-9C74-32F82B1C90B5}"/>
      </w:docPartPr>
      <w:docPartBody>
        <w:p w:rsidR="001124B6" w:rsidRDefault="001124B6">
          <w:pPr>
            <w:pStyle w:val="6AC1FB3437754CFEB001FC1091219DFC"/>
          </w:pPr>
          <w:r w:rsidRPr="0065347E">
            <w:t>Henry Ross</w:t>
          </w:r>
        </w:p>
      </w:docPartBody>
    </w:docPart>
    <w:docPart>
      <w:docPartPr>
        <w:name w:val="E8699FB2E0214CBC899C60941E70A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D7A4E-971F-4568-AEF4-61859F49F66C}"/>
      </w:docPartPr>
      <w:docPartBody>
        <w:p w:rsidR="001124B6" w:rsidRDefault="001124B6">
          <w:pPr>
            <w:pStyle w:val="E8699FB2E0214CBC899C60941E70AC0F"/>
          </w:pPr>
          <w:r w:rsidRPr="005C2CF2">
            <w:t>Customer ID#</w:t>
          </w:r>
        </w:p>
      </w:docPartBody>
    </w:docPart>
    <w:docPart>
      <w:docPartPr>
        <w:name w:val="3B67ABBB221746BCA02BBC1BE7E97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003BD-4C57-45CD-960D-1087E4AD332C}"/>
      </w:docPartPr>
      <w:docPartBody>
        <w:p w:rsidR="001124B6" w:rsidRDefault="001124B6">
          <w:pPr>
            <w:pStyle w:val="3B67ABBB221746BCA02BBC1BE7E97DF7"/>
          </w:pPr>
          <w:r w:rsidRPr="0065347E">
            <w:t>8675309</w:t>
          </w:r>
        </w:p>
      </w:docPartBody>
    </w:docPart>
    <w:docPart>
      <w:docPartPr>
        <w:name w:val="00836C53E69E4330B9FDD084BABEE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43C58-E5D6-403F-BA06-D6C977604545}"/>
      </w:docPartPr>
      <w:docPartBody>
        <w:p w:rsidR="001124B6" w:rsidRDefault="001124B6">
          <w:pPr>
            <w:pStyle w:val="00836C53E69E4330B9FDD084BABEE79F"/>
          </w:pPr>
          <w:r w:rsidRPr="005C2CF2">
            <w:t>Address</w:t>
          </w:r>
        </w:p>
      </w:docPartBody>
    </w:docPart>
    <w:docPart>
      <w:docPartPr>
        <w:name w:val="653819A71630480EBA6A77D0C06DD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D0E6F-D079-4BA2-A9AB-30AB0D708B01}"/>
      </w:docPartPr>
      <w:docPartBody>
        <w:p w:rsidR="001124B6" w:rsidRDefault="001124B6">
          <w:pPr>
            <w:pStyle w:val="653819A71630480EBA6A77D0C06DD647"/>
          </w:pPr>
          <w:r w:rsidRPr="0065347E">
            <w:t>123 Avenue A, Metropolis</w:t>
          </w:r>
        </w:p>
      </w:docPartBody>
    </w:docPart>
    <w:docPart>
      <w:docPartPr>
        <w:name w:val="73CE4DB02C27465D89622D086E3DE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462F0-284C-45F3-9232-18D19C52BCA1}"/>
      </w:docPartPr>
      <w:docPartBody>
        <w:p w:rsidR="001124B6" w:rsidRDefault="001124B6">
          <w:pPr>
            <w:pStyle w:val="73CE4DB02C27465D89622D086E3DEE5B"/>
          </w:pPr>
          <w:r w:rsidRPr="005C2CF2">
            <w:t>Phone</w:t>
          </w:r>
        </w:p>
      </w:docPartBody>
    </w:docPart>
    <w:docPart>
      <w:docPartPr>
        <w:name w:val="AA39DB9179C14D409C6A67583B8E4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B53FC-1594-41EB-B095-CC33A309CC83}"/>
      </w:docPartPr>
      <w:docPartBody>
        <w:p w:rsidR="001124B6" w:rsidRDefault="001124B6">
          <w:pPr>
            <w:pStyle w:val="AA39DB9179C14D409C6A67583B8E4811"/>
          </w:pPr>
          <w:r w:rsidRPr="0065347E">
            <w:t>(123) 456-7890</w:t>
          </w:r>
        </w:p>
      </w:docPartBody>
    </w:docPart>
    <w:docPart>
      <w:docPartPr>
        <w:name w:val="6D48A9ED17954BBFB5C405E4BBEB7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24E54-9D08-4252-A22F-32F01C839F4F}"/>
      </w:docPartPr>
      <w:docPartBody>
        <w:p w:rsidR="001124B6" w:rsidRDefault="001124B6">
          <w:pPr>
            <w:pStyle w:val="6D48A9ED17954BBFB5C405E4BBEB78C7"/>
          </w:pPr>
          <w:r w:rsidRPr="005C2CF2">
            <w:t>Recipient</w:t>
          </w:r>
        </w:p>
      </w:docPartBody>
    </w:docPart>
    <w:docPart>
      <w:docPartPr>
        <w:name w:val="AAA43D4E39474557BC560968EDFCB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79BE4-4FD2-461C-B515-11B387CBC85C}"/>
      </w:docPartPr>
      <w:docPartBody>
        <w:p w:rsidR="001124B6" w:rsidRDefault="001124B6">
          <w:pPr>
            <w:pStyle w:val="AAA43D4E39474557BC560968EDFCB2CD"/>
          </w:pPr>
          <w:r w:rsidRPr="00591137">
            <w:t xml:space="preserve">Henry </w:t>
          </w:r>
          <w:r w:rsidRPr="00591137">
            <w:t>Ross</w:t>
          </w:r>
        </w:p>
      </w:docPartBody>
    </w:docPart>
    <w:docPart>
      <w:docPartPr>
        <w:name w:val="C04E5B09B2C14EB99EEA54E32EEA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24431-2033-478C-8A94-1C775D703342}"/>
      </w:docPartPr>
      <w:docPartBody>
        <w:p w:rsidR="001124B6" w:rsidRDefault="001124B6">
          <w:pPr>
            <w:pStyle w:val="C04E5B09B2C14EB99EEA54E32EEAF01F"/>
          </w:pPr>
          <w:r w:rsidRPr="005C2CF2">
            <w:t>Address</w:t>
          </w:r>
        </w:p>
      </w:docPartBody>
    </w:docPart>
    <w:docPart>
      <w:docPartPr>
        <w:name w:val="C1CE746C069A4D2EB36ADAFB3F820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164B9-7D84-4F05-847A-CCE58E637731}"/>
      </w:docPartPr>
      <w:docPartBody>
        <w:p w:rsidR="001124B6" w:rsidRDefault="001124B6">
          <w:pPr>
            <w:pStyle w:val="C1CE746C069A4D2EB36ADAFB3F820AD3"/>
          </w:pPr>
          <w:r w:rsidRPr="00591137">
            <w:t>123 Avenue A, Metropolis</w:t>
          </w:r>
        </w:p>
      </w:docPartBody>
    </w:docPart>
    <w:docPart>
      <w:docPartPr>
        <w:name w:val="D075C0302D214D2FAD0356931ED46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6BA2B-C951-4DAE-9BFC-9F276806EA12}"/>
      </w:docPartPr>
      <w:docPartBody>
        <w:p w:rsidR="001124B6" w:rsidRDefault="001124B6">
          <w:pPr>
            <w:pStyle w:val="D075C0302D214D2FAD0356931ED461AA"/>
          </w:pPr>
          <w:r w:rsidRPr="005C2CF2">
            <w:t>Phone</w:t>
          </w:r>
        </w:p>
      </w:docPartBody>
    </w:docPart>
    <w:docPart>
      <w:docPartPr>
        <w:name w:val="DF4A749995324106BEA250F72780A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AECFE-F8E7-43C9-922D-51BB4DA83A23}"/>
      </w:docPartPr>
      <w:docPartBody>
        <w:p w:rsidR="001124B6" w:rsidRDefault="001124B6">
          <w:pPr>
            <w:pStyle w:val="DF4A749995324106BEA250F72780A75D"/>
          </w:pPr>
          <w:r w:rsidRPr="00591137">
            <w:t>(123) 456-7890</w:t>
          </w:r>
        </w:p>
      </w:docPartBody>
    </w:docPart>
    <w:docPart>
      <w:docPartPr>
        <w:name w:val="B027B14E3225459298C43F940D49A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495A2-28F3-473C-A035-605DB90E59AF}"/>
      </w:docPartPr>
      <w:docPartBody>
        <w:p w:rsidR="001124B6" w:rsidRDefault="001124B6">
          <w:pPr>
            <w:pStyle w:val="B027B14E3225459298C43F940D49A7C2"/>
          </w:pPr>
          <w:r w:rsidRPr="005C2CF2">
            <w:t>Payment Due</w:t>
          </w:r>
        </w:p>
      </w:docPartBody>
    </w:docPart>
    <w:docPart>
      <w:docPartPr>
        <w:name w:val="77FB743F91A440039E3880D3B3806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8184D-14B8-4088-BDBD-4036BA496574}"/>
      </w:docPartPr>
      <w:docPartBody>
        <w:p w:rsidR="001124B6" w:rsidRDefault="001124B6">
          <w:pPr>
            <w:pStyle w:val="77FB743F91A440039E3880D3B38063FC"/>
          </w:pPr>
          <w:r w:rsidRPr="0065347E">
            <w:t>December 30, 2022</w:t>
          </w:r>
        </w:p>
      </w:docPartBody>
    </w:docPart>
    <w:docPart>
      <w:docPartPr>
        <w:name w:val="0FACE802F5AF4C93893149F7D77CD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10735-0B4D-435A-B61A-137C6CB6D9FF}"/>
      </w:docPartPr>
      <w:docPartBody>
        <w:p w:rsidR="001124B6" w:rsidRDefault="001124B6">
          <w:pPr>
            <w:pStyle w:val="0FACE802F5AF4C93893149F7D77CD4AD"/>
          </w:pPr>
          <w:r w:rsidRPr="005C2CF2">
            <w:t>Salesperson</w:t>
          </w:r>
        </w:p>
      </w:docPartBody>
    </w:docPart>
    <w:docPart>
      <w:docPartPr>
        <w:name w:val="A8F5E7AA15A54A0C9242A0922540E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2AABF-39A8-4EF1-B21B-FCA3847DC0D1}"/>
      </w:docPartPr>
      <w:docPartBody>
        <w:p w:rsidR="001124B6" w:rsidRDefault="001124B6">
          <w:pPr>
            <w:pStyle w:val="A8F5E7AA15A54A0C9242A0922540EF80"/>
          </w:pPr>
          <w:r w:rsidRPr="0065347E">
            <w:t>Luca Richter</w:t>
          </w:r>
        </w:p>
      </w:docPartBody>
    </w:docPart>
    <w:docPart>
      <w:docPartPr>
        <w:name w:val="45E5F444AF2849F3AC9D478593962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31781-116B-4AEB-B5F3-3D33CD27B274}"/>
      </w:docPartPr>
      <w:docPartBody>
        <w:p w:rsidR="001124B6" w:rsidRDefault="001124B6">
          <w:pPr>
            <w:pStyle w:val="45E5F444AF2849F3AC9D478593962727"/>
          </w:pPr>
          <w:r w:rsidRPr="005C2CF2">
            <w:t>Payment Terms</w:t>
          </w:r>
        </w:p>
      </w:docPartBody>
    </w:docPart>
    <w:docPart>
      <w:docPartPr>
        <w:name w:val="B00A81B0B68C4E9D8D97F2EC817FA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74340-2DFA-46F1-BA8D-5153BFEA7922}"/>
      </w:docPartPr>
      <w:docPartBody>
        <w:p w:rsidR="001124B6" w:rsidRDefault="001124B6">
          <w:pPr>
            <w:pStyle w:val="B00A81B0B68C4E9D8D97F2EC817FA86F"/>
          </w:pPr>
          <w:r w:rsidRPr="0065347E">
            <w:t>Cash or check</w:t>
          </w:r>
        </w:p>
      </w:docPartBody>
    </w:docPart>
    <w:docPart>
      <w:docPartPr>
        <w:name w:val="19C26D010124446FB69957F0179A6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76FBB-B2F2-4865-880A-61FA75AD6D9C}"/>
      </w:docPartPr>
      <w:docPartBody>
        <w:p w:rsidR="001124B6" w:rsidRDefault="001124B6">
          <w:pPr>
            <w:pStyle w:val="19C26D010124446FB69957F0179A683B"/>
          </w:pPr>
          <w:r w:rsidRPr="005C2CF2">
            <w:t>Delivery Date</w:t>
          </w:r>
        </w:p>
      </w:docPartBody>
    </w:docPart>
    <w:docPart>
      <w:docPartPr>
        <w:name w:val="BB30B5A7358F47ECA49117886BC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31348-7797-484E-9F2B-94A1184D2744}"/>
      </w:docPartPr>
      <w:docPartBody>
        <w:p w:rsidR="001124B6" w:rsidRDefault="001124B6">
          <w:pPr>
            <w:pStyle w:val="BB30B5A7358F47ECA49117886BC13440"/>
          </w:pPr>
          <w:r w:rsidRPr="00591137">
            <w:t>December 7, 2022</w:t>
          </w:r>
        </w:p>
      </w:docPartBody>
    </w:docPart>
    <w:docPart>
      <w:docPartPr>
        <w:name w:val="E90C87FE93E04806BC24B04644676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E2684-37B6-40D2-8E54-D6DBD8702282}"/>
      </w:docPartPr>
      <w:docPartBody>
        <w:p w:rsidR="001124B6" w:rsidRDefault="001124B6">
          <w:pPr>
            <w:pStyle w:val="E90C87FE93E04806BC24B0464467667E"/>
          </w:pPr>
          <w:r w:rsidRPr="005C2CF2">
            <w:t>Shipping Method</w:t>
          </w:r>
        </w:p>
      </w:docPartBody>
    </w:docPart>
    <w:docPart>
      <w:docPartPr>
        <w:name w:val="7BD50C5F47704FBFB4AAA2E1D4956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99AB-7690-4193-9623-342AF8F30216}"/>
      </w:docPartPr>
      <w:docPartBody>
        <w:p w:rsidR="001124B6" w:rsidRDefault="001124B6">
          <w:pPr>
            <w:pStyle w:val="7BD50C5F47704FBFB4AAA2E1D4956A85"/>
          </w:pPr>
          <w:r w:rsidRPr="00591137">
            <w:t>Ground</w:t>
          </w:r>
        </w:p>
      </w:docPartBody>
    </w:docPart>
    <w:docPart>
      <w:docPartPr>
        <w:name w:val="36FF7497C9CD4926A4810E23019D6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EB613-4D0E-463D-BFD4-AA7958B34F34}"/>
      </w:docPartPr>
      <w:docPartBody>
        <w:p w:rsidR="001124B6" w:rsidRDefault="001124B6">
          <w:pPr>
            <w:pStyle w:val="36FF7497C9CD4926A4810E23019D659C"/>
          </w:pPr>
          <w:r w:rsidRPr="005C2CF2">
            <w:t>Shipping Terms</w:t>
          </w:r>
        </w:p>
      </w:docPartBody>
    </w:docPart>
    <w:docPart>
      <w:docPartPr>
        <w:name w:val="75A79D90EF2449A48FDB01D478175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00EAD-AE92-408C-B843-D0690E1D1E06}"/>
      </w:docPartPr>
      <w:docPartBody>
        <w:p w:rsidR="001124B6" w:rsidRDefault="001124B6">
          <w:pPr>
            <w:pStyle w:val="75A79D90EF2449A48FDB01D478175BD1"/>
          </w:pPr>
          <w:r w:rsidRPr="00591137">
            <w:t>Returns not accepted</w:t>
          </w:r>
        </w:p>
      </w:docPartBody>
    </w:docPart>
    <w:docPart>
      <w:docPartPr>
        <w:name w:val="9B86BB1EFE98491AAF8AA15F1C028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98A67-5504-4F77-935E-3C7EC1AC1DFA}"/>
      </w:docPartPr>
      <w:docPartBody>
        <w:p w:rsidR="001124B6" w:rsidRDefault="001124B6">
          <w:pPr>
            <w:pStyle w:val="9B86BB1EFE98491AAF8AA15F1C0282B3"/>
          </w:pPr>
          <w:r w:rsidRPr="00591137">
            <w:t>Qty.</w:t>
          </w:r>
        </w:p>
      </w:docPartBody>
    </w:docPart>
    <w:docPart>
      <w:docPartPr>
        <w:name w:val="7FB131FAC68B40AB838B9DEA62558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92B90-E35A-432B-9358-870B6EBA2EEC}"/>
      </w:docPartPr>
      <w:docPartBody>
        <w:p w:rsidR="001124B6" w:rsidRDefault="001124B6">
          <w:pPr>
            <w:pStyle w:val="7FB131FAC68B40AB838B9DEA62558FB8"/>
          </w:pPr>
          <w:r w:rsidRPr="00591137">
            <w:t>Item#</w:t>
          </w:r>
        </w:p>
      </w:docPartBody>
    </w:docPart>
    <w:docPart>
      <w:docPartPr>
        <w:name w:val="7DD24A88CD0540C89FF7B60908839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D4048-0176-43B8-99A7-3DD33D64EC56}"/>
      </w:docPartPr>
      <w:docPartBody>
        <w:p w:rsidR="001124B6" w:rsidRDefault="001124B6">
          <w:pPr>
            <w:pStyle w:val="7DD24A88CD0540C89FF7B60908839FAC"/>
          </w:pPr>
          <w:r w:rsidRPr="00591137">
            <w:t>Description</w:t>
          </w:r>
        </w:p>
      </w:docPartBody>
    </w:docPart>
    <w:docPart>
      <w:docPartPr>
        <w:name w:val="67831DAF200D4E1B83819845D1FB4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E438B-9BA7-4E05-B5FB-09F6CFDC527C}"/>
      </w:docPartPr>
      <w:docPartBody>
        <w:p w:rsidR="001124B6" w:rsidRDefault="001124B6">
          <w:pPr>
            <w:pStyle w:val="67831DAF200D4E1B83819845D1FB4331"/>
          </w:pPr>
          <w:r w:rsidRPr="00591137">
            <w:t>Unit price</w:t>
          </w:r>
        </w:p>
      </w:docPartBody>
    </w:docPart>
    <w:docPart>
      <w:docPartPr>
        <w:name w:val="2E9BBCA3F15B484EBD9DBA7E0EA80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303C-7339-41ED-A10A-D9E415F9BB40}"/>
      </w:docPartPr>
      <w:docPartBody>
        <w:p w:rsidR="001124B6" w:rsidRDefault="001124B6">
          <w:pPr>
            <w:pStyle w:val="2E9BBCA3F15B484EBD9DBA7E0EA80910"/>
          </w:pPr>
          <w:r w:rsidRPr="00591137">
            <w:t>Discount</w:t>
          </w:r>
        </w:p>
      </w:docPartBody>
    </w:docPart>
    <w:docPart>
      <w:docPartPr>
        <w:name w:val="1E76F2871F3B4D68A36BBB51C82DE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49A7B-9C8C-4191-9D92-4350A246C260}"/>
      </w:docPartPr>
      <w:docPartBody>
        <w:p w:rsidR="001124B6" w:rsidRDefault="001124B6">
          <w:pPr>
            <w:pStyle w:val="1E76F2871F3B4D68A36BBB51C82DE8AC"/>
          </w:pPr>
          <w:r w:rsidRPr="00591137">
            <w:t>Line total</w:t>
          </w:r>
        </w:p>
      </w:docPartBody>
    </w:docPart>
    <w:docPart>
      <w:docPartPr>
        <w:name w:val="329734B4EE5D439CB01329F722142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BCB86-8C38-44CA-985B-059DA857D8AD}"/>
      </w:docPartPr>
      <w:docPartBody>
        <w:p w:rsidR="001124B6" w:rsidRDefault="001124B6">
          <w:pPr>
            <w:pStyle w:val="329734B4EE5D439CB01329F72214259D"/>
          </w:pPr>
          <w:r w:rsidRPr="00591137">
            <w:t>10</w:t>
          </w:r>
        </w:p>
      </w:docPartBody>
    </w:docPart>
    <w:docPart>
      <w:docPartPr>
        <w:name w:val="6EBA5F7849CE484C8FEA9AD947CFA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591A8-A80F-4E6A-B4BB-0E5674DE83C9}"/>
      </w:docPartPr>
      <w:docPartBody>
        <w:p w:rsidR="001124B6" w:rsidRDefault="001124B6">
          <w:pPr>
            <w:pStyle w:val="6EBA5F7849CE484C8FEA9AD947CFAB69"/>
          </w:pPr>
          <w:r w:rsidRPr="00591137">
            <w:t>123</w:t>
          </w:r>
        </w:p>
      </w:docPartBody>
    </w:docPart>
    <w:docPart>
      <w:docPartPr>
        <w:name w:val="A60881DFC3A04722A83F49CE4694E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B4E24-67CB-4B60-ACD3-DEB575C49479}"/>
      </w:docPartPr>
      <w:docPartBody>
        <w:p w:rsidR="001124B6" w:rsidRDefault="001124B6">
          <w:pPr>
            <w:pStyle w:val="A60881DFC3A04722A83F49CE4694E05E"/>
          </w:pPr>
          <w:r w:rsidRPr="00591137">
            <w:t>5.00</w:t>
          </w:r>
        </w:p>
      </w:docPartBody>
    </w:docPart>
    <w:docPart>
      <w:docPartPr>
        <w:name w:val="99C7DCC3795E4377B6C4C4B18E810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1B09E-AC0A-483D-840E-2B663027ADA6}"/>
      </w:docPartPr>
      <w:docPartBody>
        <w:p w:rsidR="001124B6" w:rsidRDefault="001124B6">
          <w:pPr>
            <w:pStyle w:val="99C7DCC3795E4377B6C4C4B18E810DE9"/>
          </w:pPr>
          <w:r w:rsidRPr="00591137">
            <w:t>50.00</w:t>
          </w:r>
        </w:p>
      </w:docPartBody>
    </w:docPart>
    <w:docPart>
      <w:docPartPr>
        <w:name w:val="63A175CEEC544922B507E053E0DCF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F9CBB-F86E-42D4-A9AC-C726723C8615}"/>
      </w:docPartPr>
      <w:docPartBody>
        <w:p w:rsidR="001124B6" w:rsidRDefault="001124B6">
          <w:pPr>
            <w:pStyle w:val="63A175CEEC544922B507E053E0DCFBA7"/>
          </w:pPr>
          <w:r w:rsidRPr="00591137">
            <w:t>2</w:t>
          </w:r>
        </w:p>
      </w:docPartBody>
    </w:docPart>
    <w:docPart>
      <w:docPartPr>
        <w:name w:val="858860E3A7AE4E92AFA6FE158C8A1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D776F-3B1F-4209-AE51-B282D1ABB606}"/>
      </w:docPartPr>
      <w:docPartBody>
        <w:p w:rsidR="001124B6" w:rsidRDefault="001124B6">
          <w:pPr>
            <w:pStyle w:val="858860E3A7AE4E92AFA6FE158C8A1E07"/>
          </w:pPr>
          <w:r w:rsidRPr="00591137">
            <w:t>444</w:t>
          </w:r>
        </w:p>
      </w:docPartBody>
    </w:docPart>
    <w:docPart>
      <w:docPartPr>
        <w:name w:val="18816E45DB23443F84B90AA923AAA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3957F-0C8C-4403-AFFF-8FE585BEB4A9}"/>
      </w:docPartPr>
      <w:docPartBody>
        <w:p w:rsidR="001124B6" w:rsidRDefault="001124B6">
          <w:pPr>
            <w:pStyle w:val="18816E45DB23443F84B90AA923AAA736"/>
          </w:pPr>
          <w:r w:rsidRPr="00591137">
            <w:t>24.00</w:t>
          </w:r>
        </w:p>
      </w:docPartBody>
    </w:docPart>
    <w:docPart>
      <w:docPartPr>
        <w:name w:val="D70A2580504044A58FFA530CD1AD6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4F1C8-52BE-4EB9-9593-695256629FB1}"/>
      </w:docPartPr>
      <w:docPartBody>
        <w:p w:rsidR="001124B6" w:rsidRDefault="001124B6">
          <w:pPr>
            <w:pStyle w:val="D70A2580504044A58FFA530CD1AD699C"/>
          </w:pPr>
          <w:r w:rsidRPr="00591137">
            <w:t>48.00</w:t>
          </w:r>
        </w:p>
      </w:docPartBody>
    </w:docPart>
    <w:docPart>
      <w:docPartPr>
        <w:name w:val="0B1DA7A485B04416B56B6DA93645E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6E0BE-CFD6-42A9-BA21-ABCBE3E68AEA}"/>
      </w:docPartPr>
      <w:docPartBody>
        <w:p w:rsidR="001124B6" w:rsidRDefault="001124B6">
          <w:pPr>
            <w:pStyle w:val="0B1DA7A485B04416B56B6DA93645E35D"/>
          </w:pPr>
          <w:r w:rsidRPr="00591137">
            <w:t>6</w:t>
          </w:r>
        </w:p>
      </w:docPartBody>
    </w:docPart>
    <w:docPart>
      <w:docPartPr>
        <w:name w:val="6AD42706FD3E4B49889CCA954D630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3276B-000A-4AA8-89D2-8B5676D0489F}"/>
      </w:docPartPr>
      <w:docPartBody>
        <w:p w:rsidR="001124B6" w:rsidRDefault="001124B6">
          <w:pPr>
            <w:pStyle w:val="6AD42706FD3E4B49889CCA954D6307F1"/>
          </w:pPr>
          <w:r w:rsidRPr="00591137">
            <w:t>120</w:t>
          </w:r>
        </w:p>
      </w:docPartBody>
    </w:docPart>
    <w:docPart>
      <w:docPartPr>
        <w:name w:val="E5550F9EE9C54DCFAE1A261A49E47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6963A-8072-4D60-AB56-C55610CB0DEE}"/>
      </w:docPartPr>
      <w:docPartBody>
        <w:p w:rsidR="001124B6" w:rsidRDefault="001124B6">
          <w:pPr>
            <w:pStyle w:val="E5550F9EE9C54DCFAE1A261A49E47293"/>
          </w:pPr>
          <w:r w:rsidRPr="00591137">
            <w:t>30.00</w:t>
          </w:r>
        </w:p>
      </w:docPartBody>
    </w:docPart>
    <w:docPart>
      <w:docPartPr>
        <w:name w:val="672C70C27B5F4FBDB6039F622E36A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6ED09-2F0B-4F91-B7FB-4DE3040BDAD3}"/>
      </w:docPartPr>
      <w:docPartBody>
        <w:p w:rsidR="001124B6" w:rsidRDefault="001124B6">
          <w:pPr>
            <w:pStyle w:val="672C70C27B5F4FBDB6039F622E36AC8C"/>
          </w:pPr>
          <w:r w:rsidRPr="00591137">
            <w:t>180.00</w:t>
          </w:r>
        </w:p>
      </w:docPartBody>
    </w:docPart>
    <w:docPart>
      <w:docPartPr>
        <w:name w:val="36BD37A66FB9477E9050D703830EB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B4ED5-3746-4966-8B17-7C5859E3F169}"/>
      </w:docPartPr>
      <w:docPartBody>
        <w:p w:rsidR="001124B6" w:rsidRDefault="001124B6">
          <w:pPr>
            <w:pStyle w:val="36BD37A66FB9477E9050D703830EBF3A"/>
          </w:pPr>
          <w:r w:rsidRPr="00591137">
            <w:t>Total Discount</w:t>
          </w:r>
        </w:p>
      </w:docPartBody>
    </w:docPart>
    <w:docPart>
      <w:docPartPr>
        <w:name w:val="008FBD1285EB4C1B91197516C0E73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B6774-F896-4488-9A08-F55DB6D08FFA}"/>
      </w:docPartPr>
      <w:docPartBody>
        <w:p w:rsidR="001124B6" w:rsidRDefault="001124B6">
          <w:pPr>
            <w:pStyle w:val="008FBD1285EB4C1B91197516C0E73B44"/>
          </w:pPr>
          <w:r w:rsidRPr="00591137">
            <w:t>0</w:t>
          </w:r>
        </w:p>
      </w:docPartBody>
    </w:docPart>
    <w:docPart>
      <w:docPartPr>
        <w:name w:val="EB305A36028D40E0A2DCEF120D43B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40EE1-6432-42C5-8914-664C9A7E8120}"/>
      </w:docPartPr>
      <w:docPartBody>
        <w:p w:rsidR="001124B6" w:rsidRDefault="001124B6">
          <w:pPr>
            <w:pStyle w:val="EB305A36028D40E0A2DCEF120D43B416"/>
          </w:pPr>
          <w:r w:rsidRPr="00591137">
            <w:t>Subtotal</w:t>
          </w:r>
        </w:p>
      </w:docPartBody>
    </w:docPart>
    <w:docPart>
      <w:docPartPr>
        <w:name w:val="CB8622024B814506948DC1DB02C54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CF3B4-23F6-4A1B-A8A5-393A832D93C6}"/>
      </w:docPartPr>
      <w:docPartBody>
        <w:p w:rsidR="001124B6" w:rsidRDefault="001124B6">
          <w:pPr>
            <w:pStyle w:val="CB8622024B814506948DC1DB02C54829"/>
          </w:pPr>
          <w:r w:rsidRPr="00591137">
            <w:t>278.00</w:t>
          </w:r>
        </w:p>
      </w:docPartBody>
    </w:docPart>
    <w:docPart>
      <w:docPartPr>
        <w:name w:val="9B5DD967AA5E4BABB4458D6DDDE13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DC605-0424-47B6-9E1C-C90CDBB916B3}"/>
      </w:docPartPr>
      <w:docPartBody>
        <w:p w:rsidR="001124B6" w:rsidRDefault="001124B6">
          <w:pPr>
            <w:pStyle w:val="9B5DD967AA5E4BABB4458D6DDDE13E84"/>
          </w:pPr>
          <w:r w:rsidRPr="00591137">
            <w:t>Sales Tax</w:t>
          </w:r>
        </w:p>
      </w:docPartBody>
    </w:docPart>
    <w:docPart>
      <w:docPartPr>
        <w:name w:val="86DD713EE108406FA218CD209C8AF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C0DB9-4D2A-4C09-BCC1-4278C5D179B4}"/>
      </w:docPartPr>
      <w:docPartBody>
        <w:p w:rsidR="001124B6" w:rsidRDefault="001124B6">
          <w:pPr>
            <w:pStyle w:val="86DD713EE108406FA218CD209C8AF61F"/>
          </w:pPr>
          <w:r w:rsidRPr="00591137">
            <w:t>13.90</w:t>
          </w:r>
        </w:p>
      </w:docPartBody>
    </w:docPart>
    <w:docPart>
      <w:docPartPr>
        <w:name w:val="313051F0BAFC4C93A5F49FE8023B0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40555-EC7A-421E-AC85-247BF6D93AE2}"/>
      </w:docPartPr>
      <w:docPartBody>
        <w:p w:rsidR="001124B6" w:rsidRDefault="001124B6">
          <w:pPr>
            <w:pStyle w:val="313051F0BAFC4C93A5F49FE8023B0310"/>
          </w:pPr>
          <w:r w:rsidRPr="00591137">
            <w:t>Total</w:t>
          </w:r>
        </w:p>
      </w:docPartBody>
    </w:docPart>
    <w:docPart>
      <w:docPartPr>
        <w:name w:val="32DF325E38694C3A8970BB982C075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79912-F16D-4DE2-9B23-D88FC917CC66}"/>
      </w:docPartPr>
      <w:docPartBody>
        <w:p w:rsidR="001124B6" w:rsidRDefault="001124B6">
          <w:pPr>
            <w:pStyle w:val="32DF325E38694C3A8970BB982C0753B4"/>
          </w:pPr>
          <w:r w:rsidRPr="00591137">
            <w:t>291.90</w:t>
          </w:r>
        </w:p>
      </w:docPartBody>
    </w:docPart>
    <w:docPart>
      <w:docPartPr>
        <w:name w:val="6758017E16C342188C067734FFAD4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D1F4D-EE54-48D1-A8B2-5DB8EBD5DB98}"/>
      </w:docPartPr>
      <w:docPartBody>
        <w:p w:rsidR="001124B6" w:rsidRDefault="001124B6">
          <w:pPr>
            <w:pStyle w:val="6758017E16C342188C067734FFAD4DDC"/>
          </w:pPr>
          <w:r w:rsidRPr="00591137">
            <w:t>Thank you for your business!</w:t>
          </w:r>
        </w:p>
      </w:docPartBody>
    </w:docPart>
    <w:docPart>
      <w:docPartPr>
        <w:name w:val="1CF404AA01E642019871E546C1FEE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1E03C-F9DD-4F7A-8633-F09A95B15A75}"/>
      </w:docPartPr>
      <w:docPartBody>
        <w:p w:rsidR="001124B6" w:rsidRDefault="001124B6">
          <w:pPr>
            <w:pStyle w:val="1CF404AA01E642019871E546C1FEECA3"/>
          </w:pPr>
          <w:r w:rsidRPr="00591137">
            <w:t>Happiest Valley Farms</w:t>
          </w:r>
        </w:p>
      </w:docPartBody>
    </w:docPart>
    <w:docPart>
      <w:docPartPr>
        <w:name w:val="D7CFADE118644196BEAE1090849B9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E6095-C423-4A75-A23B-F0AF96E35848}"/>
      </w:docPartPr>
      <w:docPartBody>
        <w:p w:rsidR="001124B6" w:rsidRDefault="001124B6">
          <w:pPr>
            <w:pStyle w:val="D7CFADE118644196BEAE1090849B91B7"/>
          </w:pPr>
          <w:r w:rsidRPr="00591137">
            <w:t>456 Anyroad, Anywhere</w:t>
          </w:r>
        </w:p>
      </w:docPartBody>
    </w:docPart>
    <w:docPart>
      <w:docPartPr>
        <w:name w:val="631BA5450FB24A4392AE4584F6C41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13F52-0FCB-49B3-AB58-7BD897E6363D}"/>
      </w:docPartPr>
      <w:docPartBody>
        <w:p w:rsidR="001124B6" w:rsidRDefault="001124B6">
          <w:pPr>
            <w:pStyle w:val="631BA5450FB24A4392AE4584F6C417B7"/>
          </w:pPr>
          <w:r w:rsidRPr="00591137">
            <w:t>interestingsite.com</w:t>
          </w:r>
        </w:p>
      </w:docPartBody>
    </w:docPart>
    <w:docPart>
      <w:docPartPr>
        <w:name w:val="073F2AFFC7354CFC95CFEFF45E1A1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27FF2-FEAB-4150-A5D5-E7B9C721DD45}"/>
      </w:docPartPr>
      <w:docPartBody>
        <w:p w:rsidR="001124B6" w:rsidRDefault="001124B6">
          <w:pPr>
            <w:pStyle w:val="073F2AFFC7354CFC95CFEFF45E1A1F4E"/>
          </w:pPr>
          <w:r w:rsidRPr="00591137">
            <w:t>(123) 987-6543</w:t>
          </w:r>
        </w:p>
      </w:docPartBody>
    </w:docPart>
    <w:docPart>
      <w:docPartPr>
        <w:name w:val="D30F2DDE0D7B4B70ADD14A5F99B9D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6A085-4E0C-4CF0-8895-0CA68DF4E3BD}"/>
      </w:docPartPr>
      <w:docPartBody>
        <w:p w:rsidR="001124B6" w:rsidRDefault="001124B6">
          <w:pPr>
            <w:pStyle w:val="D30F2DDE0D7B4B70ADD14A5F99B9D2AC"/>
          </w:pPr>
          <w:r w:rsidRPr="00591137">
            <w:t>happiest@example.com</w:t>
          </w:r>
        </w:p>
      </w:docPartBody>
    </w:docPart>
    <w:docPart>
      <w:docPartPr>
        <w:name w:val="086719EE2A7C46ADB2BCCA9724AE8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79628-A621-4798-85D7-1901EB1A1594}"/>
      </w:docPartPr>
      <w:docPartBody>
        <w:p w:rsidR="001124B6" w:rsidRDefault="001124B6" w:rsidP="001124B6">
          <w:pPr>
            <w:pStyle w:val="086719EE2A7C46ADB2BCCA9724AE83FD"/>
          </w:pPr>
          <w:r w:rsidRPr="00591137">
            <w:t>Heat lamps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B6"/>
    <w:rsid w:val="001124B6"/>
    <w:rsid w:val="00CD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0A2F41" w:themeColor="accent1" w:themeShade="80"/>
      <w:kern w:val="28"/>
      <w:sz w:val="38"/>
      <w:szCs w:val="20"/>
      <w:lang w:val="en-US"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0A2F41" w:themeColor="accent1" w:themeShade="80"/>
      <w:kern w:val="28"/>
      <w:sz w:val="38"/>
      <w:szCs w:val="20"/>
      <w:lang w:val="en-US" w:eastAsia="ja-JP"/>
      <w14:ligatures w14:val="none"/>
    </w:rPr>
  </w:style>
  <w:style w:type="paragraph" w:customStyle="1" w:styleId="D61A7096BBE24DCD842F1B349F67C3D6">
    <w:name w:val="D61A7096BBE24DCD842F1B349F67C3D6"/>
  </w:style>
  <w:style w:type="paragraph" w:customStyle="1" w:styleId="F96764611453491CB80EC1FF627030FA">
    <w:name w:val="F96764611453491CB80EC1FF627030FA"/>
  </w:style>
  <w:style w:type="paragraph" w:customStyle="1" w:styleId="82D497F73E63485CB1959249DF77FD11">
    <w:name w:val="82D497F73E63485CB1959249DF77FD11"/>
  </w:style>
  <w:style w:type="paragraph" w:customStyle="1" w:styleId="104571DEF881414D9D511A39D4832690">
    <w:name w:val="104571DEF881414D9D511A39D4832690"/>
  </w:style>
  <w:style w:type="paragraph" w:customStyle="1" w:styleId="36A54732A5F14C09A0C179A022A1FA2E">
    <w:name w:val="36A54732A5F14C09A0C179A022A1FA2E"/>
  </w:style>
  <w:style w:type="paragraph" w:customStyle="1" w:styleId="C4A9A1D840DD42C7BE63E3AAE97EBFAA">
    <w:name w:val="C4A9A1D840DD42C7BE63E3AAE97EBFAA"/>
  </w:style>
  <w:style w:type="paragraph" w:customStyle="1" w:styleId="1F20F00F10C349918542DD9A1F270A99">
    <w:name w:val="1F20F00F10C349918542DD9A1F270A99"/>
  </w:style>
  <w:style w:type="paragraph" w:customStyle="1" w:styleId="6AC1FB3437754CFEB001FC1091219DFC">
    <w:name w:val="6AC1FB3437754CFEB001FC1091219DFC"/>
  </w:style>
  <w:style w:type="paragraph" w:customStyle="1" w:styleId="E8699FB2E0214CBC899C60941E70AC0F">
    <w:name w:val="E8699FB2E0214CBC899C60941E70AC0F"/>
  </w:style>
  <w:style w:type="paragraph" w:customStyle="1" w:styleId="3B67ABBB221746BCA02BBC1BE7E97DF7">
    <w:name w:val="3B67ABBB221746BCA02BBC1BE7E97DF7"/>
  </w:style>
  <w:style w:type="paragraph" w:customStyle="1" w:styleId="00836C53E69E4330B9FDD084BABEE79F">
    <w:name w:val="00836C53E69E4330B9FDD084BABEE79F"/>
  </w:style>
  <w:style w:type="paragraph" w:customStyle="1" w:styleId="653819A71630480EBA6A77D0C06DD647">
    <w:name w:val="653819A71630480EBA6A77D0C06DD647"/>
  </w:style>
  <w:style w:type="paragraph" w:customStyle="1" w:styleId="73CE4DB02C27465D89622D086E3DEE5B">
    <w:name w:val="73CE4DB02C27465D89622D086E3DEE5B"/>
  </w:style>
  <w:style w:type="paragraph" w:customStyle="1" w:styleId="AA39DB9179C14D409C6A67583B8E4811">
    <w:name w:val="AA39DB9179C14D409C6A67583B8E4811"/>
  </w:style>
  <w:style w:type="paragraph" w:customStyle="1" w:styleId="6D48A9ED17954BBFB5C405E4BBEB78C7">
    <w:name w:val="6D48A9ED17954BBFB5C405E4BBEB78C7"/>
  </w:style>
  <w:style w:type="paragraph" w:customStyle="1" w:styleId="AAA43D4E39474557BC560968EDFCB2CD">
    <w:name w:val="AAA43D4E39474557BC560968EDFCB2CD"/>
  </w:style>
  <w:style w:type="paragraph" w:customStyle="1" w:styleId="C04E5B09B2C14EB99EEA54E32EEAF01F">
    <w:name w:val="C04E5B09B2C14EB99EEA54E32EEAF01F"/>
  </w:style>
  <w:style w:type="paragraph" w:customStyle="1" w:styleId="C1CE746C069A4D2EB36ADAFB3F820AD3">
    <w:name w:val="C1CE746C069A4D2EB36ADAFB3F820AD3"/>
  </w:style>
  <w:style w:type="paragraph" w:customStyle="1" w:styleId="D075C0302D214D2FAD0356931ED461AA">
    <w:name w:val="D075C0302D214D2FAD0356931ED461AA"/>
  </w:style>
  <w:style w:type="paragraph" w:customStyle="1" w:styleId="DF4A749995324106BEA250F72780A75D">
    <w:name w:val="DF4A749995324106BEA250F72780A75D"/>
  </w:style>
  <w:style w:type="paragraph" w:customStyle="1" w:styleId="B027B14E3225459298C43F940D49A7C2">
    <w:name w:val="B027B14E3225459298C43F940D49A7C2"/>
  </w:style>
  <w:style w:type="paragraph" w:customStyle="1" w:styleId="77FB743F91A440039E3880D3B38063FC">
    <w:name w:val="77FB743F91A440039E3880D3B38063FC"/>
  </w:style>
  <w:style w:type="paragraph" w:customStyle="1" w:styleId="0FACE802F5AF4C93893149F7D77CD4AD">
    <w:name w:val="0FACE802F5AF4C93893149F7D77CD4AD"/>
  </w:style>
  <w:style w:type="paragraph" w:customStyle="1" w:styleId="A8F5E7AA15A54A0C9242A0922540EF80">
    <w:name w:val="A8F5E7AA15A54A0C9242A0922540EF80"/>
  </w:style>
  <w:style w:type="paragraph" w:customStyle="1" w:styleId="45E5F444AF2849F3AC9D478593962727">
    <w:name w:val="45E5F444AF2849F3AC9D478593962727"/>
  </w:style>
  <w:style w:type="paragraph" w:customStyle="1" w:styleId="B00A81B0B68C4E9D8D97F2EC817FA86F">
    <w:name w:val="B00A81B0B68C4E9D8D97F2EC817FA86F"/>
  </w:style>
  <w:style w:type="paragraph" w:customStyle="1" w:styleId="19C26D010124446FB69957F0179A683B">
    <w:name w:val="19C26D010124446FB69957F0179A683B"/>
  </w:style>
  <w:style w:type="paragraph" w:customStyle="1" w:styleId="BB30B5A7358F47ECA49117886BC13440">
    <w:name w:val="BB30B5A7358F47ECA49117886BC13440"/>
  </w:style>
  <w:style w:type="paragraph" w:customStyle="1" w:styleId="E90C87FE93E04806BC24B0464467667E">
    <w:name w:val="E90C87FE93E04806BC24B0464467667E"/>
  </w:style>
  <w:style w:type="paragraph" w:customStyle="1" w:styleId="7BD50C5F47704FBFB4AAA2E1D4956A85">
    <w:name w:val="7BD50C5F47704FBFB4AAA2E1D4956A85"/>
  </w:style>
  <w:style w:type="paragraph" w:customStyle="1" w:styleId="36FF7497C9CD4926A4810E23019D659C">
    <w:name w:val="36FF7497C9CD4926A4810E23019D659C"/>
  </w:style>
  <w:style w:type="paragraph" w:customStyle="1" w:styleId="75A79D90EF2449A48FDB01D478175BD1">
    <w:name w:val="75A79D90EF2449A48FDB01D478175BD1"/>
  </w:style>
  <w:style w:type="paragraph" w:customStyle="1" w:styleId="9B86BB1EFE98491AAF8AA15F1C0282B3">
    <w:name w:val="9B86BB1EFE98491AAF8AA15F1C0282B3"/>
  </w:style>
  <w:style w:type="paragraph" w:customStyle="1" w:styleId="7FB131FAC68B40AB838B9DEA62558FB8">
    <w:name w:val="7FB131FAC68B40AB838B9DEA62558FB8"/>
  </w:style>
  <w:style w:type="paragraph" w:customStyle="1" w:styleId="7DD24A88CD0540C89FF7B60908839FAC">
    <w:name w:val="7DD24A88CD0540C89FF7B60908839FAC"/>
  </w:style>
  <w:style w:type="paragraph" w:customStyle="1" w:styleId="67831DAF200D4E1B83819845D1FB4331">
    <w:name w:val="67831DAF200D4E1B83819845D1FB4331"/>
  </w:style>
  <w:style w:type="paragraph" w:customStyle="1" w:styleId="2E9BBCA3F15B484EBD9DBA7E0EA80910">
    <w:name w:val="2E9BBCA3F15B484EBD9DBA7E0EA80910"/>
  </w:style>
  <w:style w:type="paragraph" w:customStyle="1" w:styleId="1E76F2871F3B4D68A36BBB51C82DE8AC">
    <w:name w:val="1E76F2871F3B4D68A36BBB51C82DE8AC"/>
  </w:style>
  <w:style w:type="paragraph" w:customStyle="1" w:styleId="329734B4EE5D439CB01329F72214259D">
    <w:name w:val="329734B4EE5D439CB01329F72214259D"/>
  </w:style>
  <w:style w:type="paragraph" w:customStyle="1" w:styleId="6EBA5F7849CE484C8FEA9AD947CFAB69">
    <w:name w:val="6EBA5F7849CE484C8FEA9AD947CFAB69"/>
  </w:style>
  <w:style w:type="paragraph" w:customStyle="1" w:styleId="90E141527884498184F9FF0BA41B0A54">
    <w:name w:val="90E141527884498184F9FF0BA41B0A54"/>
  </w:style>
  <w:style w:type="paragraph" w:customStyle="1" w:styleId="A60881DFC3A04722A83F49CE4694E05E">
    <w:name w:val="A60881DFC3A04722A83F49CE4694E05E"/>
  </w:style>
  <w:style w:type="paragraph" w:customStyle="1" w:styleId="99C7DCC3795E4377B6C4C4B18E810DE9">
    <w:name w:val="99C7DCC3795E4377B6C4C4B18E810DE9"/>
  </w:style>
  <w:style w:type="paragraph" w:customStyle="1" w:styleId="63A175CEEC544922B507E053E0DCFBA7">
    <w:name w:val="63A175CEEC544922B507E053E0DCFBA7"/>
  </w:style>
  <w:style w:type="paragraph" w:customStyle="1" w:styleId="858860E3A7AE4E92AFA6FE158C8A1E07">
    <w:name w:val="858860E3A7AE4E92AFA6FE158C8A1E07"/>
  </w:style>
  <w:style w:type="paragraph" w:customStyle="1" w:styleId="A23E25C989BE41FDAD3CBFB842FC9702">
    <w:name w:val="A23E25C989BE41FDAD3CBFB842FC9702"/>
  </w:style>
  <w:style w:type="paragraph" w:customStyle="1" w:styleId="18816E45DB23443F84B90AA923AAA736">
    <w:name w:val="18816E45DB23443F84B90AA923AAA736"/>
  </w:style>
  <w:style w:type="paragraph" w:customStyle="1" w:styleId="D70A2580504044A58FFA530CD1AD699C">
    <w:name w:val="D70A2580504044A58FFA530CD1AD699C"/>
  </w:style>
  <w:style w:type="paragraph" w:customStyle="1" w:styleId="0B1DA7A485B04416B56B6DA93645E35D">
    <w:name w:val="0B1DA7A485B04416B56B6DA93645E35D"/>
  </w:style>
  <w:style w:type="paragraph" w:customStyle="1" w:styleId="6AD42706FD3E4B49889CCA954D6307F1">
    <w:name w:val="6AD42706FD3E4B49889CCA954D6307F1"/>
  </w:style>
  <w:style w:type="paragraph" w:customStyle="1" w:styleId="DABCB6D6B07A4F28B4DBF0FDCB98AA7C">
    <w:name w:val="DABCB6D6B07A4F28B4DBF0FDCB98AA7C"/>
  </w:style>
  <w:style w:type="paragraph" w:customStyle="1" w:styleId="E5550F9EE9C54DCFAE1A261A49E47293">
    <w:name w:val="E5550F9EE9C54DCFAE1A261A49E47293"/>
  </w:style>
  <w:style w:type="paragraph" w:customStyle="1" w:styleId="672C70C27B5F4FBDB6039F622E36AC8C">
    <w:name w:val="672C70C27B5F4FBDB6039F622E36AC8C"/>
  </w:style>
  <w:style w:type="paragraph" w:customStyle="1" w:styleId="36BD37A66FB9477E9050D703830EBF3A">
    <w:name w:val="36BD37A66FB9477E9050D703830EBF3A"/>
  </w:style>
  <w:style w:type="paragraph" w:customStyle="1" w:styleId="008FBD1285EB4C1B91197516C0E73B44">
    <w:name w:val="008FBD1285EB4C1B91197516C0E73B44"/>
  </w:style>
  <w:style w:type="paragraph" w:customStyle="1" w:styleId="EB305A36028D40E0A2DCEF120D43B416">
    <w:name w:val="EB305A36028D40E0A2DCEF120D43B416"/>
  </w:style>
  <w:style w:type="paragraph" w:customStyle="1" w:styleId="CB8622024B814506948DC1DB02C54829">
    <w:name w:val="CB8622024B814506948DC1DB02C54829"/>
  </w:style>
  <w:style w:type="paragraph" w:customStyle="1" w:styleId="9B5DD967AA5E4BABB4458D6DDDE13E84">
    <w:name w:val="9B5DD967AA5E4BABB4458D6DDDE13E84"/>
  </w:style>
  <w:style w:type="paragraph" w:customStyle="1" w:styleId="86DD713EE108406FA218CD209C8AF61F">
    <w:name w:val="86DD713EE108406FA218CD209C8AF61F"/>
  </w:style>
  <w:style w:type="paragraph" w:customStyle="1" w:styleId="313051F0BAFC4C93A5F49FE8023B0310">
    <w:name w:val="313051F0BAFC4C93A5F49FE8023B0310"/>
  </w:style>
  <w:style w:type="paragraph" w:customStyle="1" w:styleId="32DF325E38694C3A8970BB982C0753B4">
    <w:name w:val="32DF325E38694C3A8970BB982C0753B4"/>
  </w:style>
  <w:style w:type="paragraph" w:customStyle="1" w:styleId="6758017E16C342188C067734FFAD4DDC">
    <w:name w:val="6758017E16C342188C067734FFAD4DDC"/>
  </w:style>
  <w:style w:type="paragraph" w:customStyle="1" w:styleId="1CF404AA01E642019871E546C1FEECA3">
    <w:name w:val="1CF404AA01E642019871E546C1FEECA3"/>
  </w:style>
  <w:style w:type="paragraph" w:customStyle="1" w:styleId="D7CFADE118644196BEAE1090849B91B7">
    <w:name w:val="D7CFADE118644196BEAE1090849B91B7"/>
  </w:style>
  <w:style w:type="paragraph" w:customStyle="1" w:styleId="631BA5450FB24A4392AE4584F6C417B7">
    <w:name w:val="631BA5450FB24A4392AE4584F6C417B7"/>
  </w:style>
  <w:style w:type="paragraph" w:customStyle="1" w:styleId="073F2AFFC7354CFC95CFEFF45E1A1F4E">
    <w:name w:val="073F2AFFC7354CFC95CFEFF45E1A1F4E"/>
  </w:style>
  <w:style w:type="paragraph" w:customStyle="1" w:styleId="79682F248DE144BBBB5B2A106F5F28A6">
    <w:name w:val="79682F248DE144BBBB5B2A106F5F28A6"/>
  </w:style>
  <w:style w:type="paragraph" w:customStyle="1" w:styleId="D30F2DDE0D7B4B70ADD14A5F99B9D2AC">
    <w:name w:val="D30F2DDE0D7B4B70ADD14A5F99B9D2AC"/>
  </w:style>
  <w:style w:type="paragraph" w:customStyle="1" w:styleId="086719EE2A7C46ADB2BCCA9724AE83FD">
    <w:name w:val="086719EE2A7C46ADB2BCCA9724AE83FD"/>
    <w:rsid w:val="001124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sales invoice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2024-10-17T22:21:00Z</dcterms:created>
  <dcterms:modified xsi:type="dcterms:W3CDTF">2024-10-17T22:44:00Z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